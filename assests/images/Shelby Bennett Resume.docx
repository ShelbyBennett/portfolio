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09AC" w14:textId="706BFDAF" w:rsidR="00394A6D" w:rsidRPr="009A28A1" w:rsidRDefault="005D7042" w:rsidP="00F616D7">
      <w:pPr>
        <w:pStyle w:val="Title"/>
        <w:rPr>
          <w:color w:val="auto"/>
        </w:rPr>
      </w:pPr>
      <w:r>
        <w:rPr>
          <w:color w:val="auto"/>
        </w:rPr>
        <w:t>Shelby Bennett</w:t>
      </w:r>
    </w:p>
    <w:p w14:paraId="4E1A1260" w14:textId="36000646" w:rsidR="00BC03A6" w:rsidRDefault="00197D97">
      <w:pPr>
        <w:rPr>
          <w:color w:val="auto"/>
        </w:rPr>
      </w:pPr>
      <w:r>
        <w:rPr>
          <w:color w:val="auto"/>
        </w:rPr>
        <w:t xml:space="preserve">5388 Mast </w:t>
      </w:r>
      <w:proofErr w:type="spellStart"/>
      <w:r>
        <w:rPr>
          <w:color w:val="auto"/>
        </w:rPr>
        <w:t>St.|</w:t>
      </w:r>
      <w:r w:rsidR="008E01C2" w:rsidRPr="009A28A1">
        <w:rPr>
          <w:color w:val="auto"/>
        </w:rPr>
        <w:t>Orlando</w:t>
      </w:r>
      <w:proofErr w:type="spellEnd"/>
      <w:r w:rsidR="00BC03A6">
        <w:rPr>
          <w:color w:val="auto"/>
        </w:rPr>
        <w:t xml:space="preserve">, </w:t>
      </w:r>
      <w:r w:rsidR="008E01C2" w:rsidRPr="009A28A1">
        <w:rPr>
          <w:color w:val="auto"/>
        </w:rPr>
        <w:t xml:space="preserve">FL 32817 | </w:t>
      </w:r>
      <w:r w:rsidR="00AB4C88">
        <w:rPr>
          <w:color w:val="auto"/>
        </w:rPr>
        <w:t>(321)684-8827</w:t>
      </w:r>
      <w:r w:rsidR="007D00B3" w:rsidRPr="009A28A1">
        <w:rPr>
          <w:color w:val="auto"/>
        </w:rPr>
        <w:t> | </w:t>
      </w:r>
      <w:r w:rsidRPr="00197D97">
        <w:rPr>
          <w:color w:val="auto"/>
        </w:rPr>
        <w:t>sh</w:t>
      </w:r>
      <w:r>
        <w:rPr>
          <w:color w:val="auto"/>
        </w:rPr>
        <w:t>elbybennety64@gmail.com</w:t>
      </w:r>
    </w:p>
    <w:p w14:paraId="7DE19D46" w14:textId="6915838D" w:rsidR="00197D97" w:rsidRDefault="00197D97">
      <w:pPr>
        <w:rPr>
          <w:b/>
          <w:bCs/>
          <w:color w:val="auto"/>
          <w:sz w:val="28"/>
          <w:szCs w:val="28"/>
        </w:rPr>
      </w:pPr>
      <w:r w:rsidRPr="00197D97">
        <w:rPr>
          <w:b/>
          <w:bCs/>
          <w:color w:val="auto"/>
          <w:sz w:val="28"/>
          <w:szCs w:val="28"/>
        </w:rPr>
        <w:t>Personal Profile</w:t>
      </w:r>
    </w:p>
    <w:p w14:paraId="7964A025" w14:textId="02E2D564" w:rsidR="00197D97" w:rsidRPr="00197D97" w:rsidRDefault="00197D97">
      <w:pPr>
        <w:rPr>
          <w:color w:val="auto"/>
        </w:rPr>
      </w:pPr>
      <w:r>
        <w:rPr>
          <w:color w:val="auto"/>
        </w:rPr>
        <w:t xml:space="preserve">Organized and hardworking professional with experience in clinical settings and leadership roles. Proven ability to work well in team settings and work in an efficient manner. Detailed oriented and have participated in many clinical studies and tedious medical research. </w:t>
      </w:r>
    </w:p>
    <w:sdt>
      <w:sdtPr>
        <w:rPr>
          <w:color w:val="auto"/>
        </w:rPr>
        <w:alias w:val="Education:"/>
        <w:tag w:val="Education:"/>
        <w:id w:val="1513793667"/>
        <w:placeholder>
          <w:docPart w:val="220523E95A61498EA9CF2F7717A15056"/>
        </w:placeholder>
        <w:temporary/>
        <w:showingPlcHdr/>
        <w15:appearance w15:val="hidden"/>
      </w:sdtPr>
      <w:sdtEndPr/>
      <w:sdtContent>
        <w:p w14:paraId="0346E4A0" w14:textId="77777777" w:rsidR="00394A6D" w:rsidRPr="009A28A1" w:rsidRDefault="007D00B3" w:rsidP="00F029A0">
          <w:pPr>
            <w:pStyle w:val="Heading1"/>
            <w:spacing w:before="0"/>
            <w:rPr>
              <w:color w:val="auto"/>
            </w:rPr>
          </w:pPr>
          <w:r w:rsidRPr="009A28A1">
            <w:rPr>
              <w:color w:val="auto"/>
            </w:rPr>
            <w:t>Education</w:t>
          </w:r>
        </w:p>
      </w:sdtContent>
    </w:sdt>
    <w:p w14:paraId="78E14F61" w14:textId="52118A3A" w:rsidR="004210E9" w:rsidRPr="009A28A1" w:rsidRDefault="0041084D" w:rsidP="00F029A0">
      <w:pPr>
        <w:pStyle w:val="Heading2"/>
        <w:spacing w:before="0" w:after="0"/>
        <w:rPr>
          <w:caps w:val="0"/>
          <w:color w:val="auto"/>
        </w:rPr>
      </w:pPr>
      <w:r w:rsidRPr="009A28A1">
        <w:rPr>
          <w:caps w:val="0"/>
          <w:color w:val="auto"/>
        </w:rPr>
        <w:t>Ba</w:t>
      </w:r>
      <w:r w:rsidR="004D5AFD" w:rsidRPr="009A28A1">
        <w:rPr>
          <w:caps w:val="0"/>
          <w:color w:val="auto"/>
        </w:rPr>
        <w:t>c</w:t>
      </w:r>
      <w:r w:rsidRPr="009A28A1">
        <w:rPr>
          <w:caps w:val="0"/>
          <w:color w:val="auto"/>
        </w:rPr>
        <w:t>helor of Science</w:t>
      </w:r>
      <w:r w:rsidR="004210E9" w:rsidRPr="009A28A1">
        <w:rPr>
          <w:caps w:val="0"/>
          <w:color w:val="auto"/>
        </w:rPr>
        <w:t xml:space="preserve"> in </w:t>
      </w:r>
      <w:r w:rsidR="00AB4C88">
        <w:rPr>
          <w:caps w:val="0"/>
          <w:color w:val="auto"/>
        </w:rPr>
        <w:t xml:space="preserve">Health </w:t>
      </w:r>
      <w:r w:rsidR="00425222">
        <w:rPr>
          <w:caps w:val="0"/>
          <w:color w:val="auto"/>
        </w:rPr>
        <w:t xml:space="preserve">Sciences </w:t>
      </w:r>
      <w:r w:rsidR="00425222" w:rsidRPr="009A28A1">
        <w:rPr>
          <w:caps w:val="0"/>
          <w:color w:val="auto"/>
        </w:rPr>
        <w:t>|</w:t>
      </w:r>
      <w:r w:rsidR="002905BD" w:rsidRPr="009A28A1">
        <w:rPr>
          <w:caps w:val="0"/>
          <w:color w:val="auto"/>
        </w:rPr>
        <w:t xml:space="preserve"> </w:t>
      </w:r>
      <w:r w:rsidR="00425222">
        <w:rPr>
          <w:caps w:val="0"/>
          <w:color w:val="auto"/>
        </w:rPr>
        <w:t xml:space="preserve">Conferred </w:t>
      </w:r>
      <w:r w:rsidR="00FC1CA9">
        <w:rPr>
          <w:caps w:val="0"/>
          <w:color w:val="auto"/>
        </w:rPr>
        <w:t>December</w:t>
      </w:r>
      <w:r w:rsidR="002905BD" w:rsidRPr="009A28A1">
        <w:rPr>
          <w:caps w:val="0"/>
          <w:color w:val="auto"/>
        </w:rPr>
        <w:t xml:space="preserve"> 2022</w:t>
      </w:r>
      <w:r w:rsidR="004210E9" w:rsidRPr="009A28A1">
        <w:rPr>
          <w:color w:val="auto"/>
        </w:rPr>
        <w:t xml:space="preserve"> </w:t>
      </w:r>
      <w:r w:rsidR="007D00B3" w:rsidRPr="009A28A1">
        <w:rPr>
          <w:color w:val="auto"/>
        </w:rPr>
        <w:t>| </w:t>
      </w:r>
      <w:r w:rsidRPr="009A28A1">
        <w:rPr>
          <w:caps w:val="0"/>
          <w:color w:val="auto"/>
        </w:rPr>
        <w:t>University of Central Florida</w:t>
      </w:r>
    </w:p>
    <w:p w14:paraId="6D5C4EB5" w14:textId="06B4EF5B" w:rsidR="004210E9" w:rsidRPr="009A28A1" w:rsidRDefault="004210E9" w:rsidP="004D5AFD">
      <w:pPr>
        <w:pStyle w:val="ListBullet"/>
        <w:numPr>
          <w:ilvl w:val="0"/>
          <w:numId w:val="0"/>
        </w:numPr>
        <w:spacing w:after="0"/>
        <w:ind w:left="360" w:hanging="360"/>
        <w:rPr>
          <w:color w:val="auto"/>
        </w:rPr>
      </w:pPr>
      <w:r w:rsidRPr="009A28A1">
        <w:rPr>
          <w:color w:val="auto"/>
        </w:rPr>
        <w:t xml:space="preserve">Track </w:t>
      </w:r>
      <w:r w:rsidR="006F32D1">
        <w:rPr>
          <w:color w:val="auto"/>
        </w:rPr>
        <w:t>–</w:t>
      </w:r>
      <w:r w:rsidRPr="009A28A1">
        <w:rPr>
          <w:color w:val="auto"/>
        </w:rPr>
        <w:t xml:space="preserve"> </w:t>
      </w:r>
      <w:r w:rsidR="00FC1CA9">
        <w:rPr>
          <w:color w:val="auto"/>
        </w:rPr>
        <w:t>Pre-</w:t>
      </w:r>
      <w:r w:rsidRPr="009A28A1">
        <w:rPr>
          <w:color w:val="auto"/>
        </w:rPr>
        <w:t>Clinical</w:t>
      </w:r>
    </w:p>
    <w:p w14:paraId="44049B55" w14:textId="5004D8C5" w:rsidR="00394A6D" w:rsidRDefault="008070AA" w:rsidP="004D5AFD">
      <w:pPr>
        <w:pStyle w:val="ListBullet"/>
        <w:numPr>
          <w:ilvl w:val="0"/>
          <w:numId w:val="0"/>
        </w:numPr>
        <w:spacing w:after="0"/>
        <w:ind w:left="360" w:hanging="360"/>
        <w:rPr>
          <w:color w:val="auto"/>
        </w:rPr>
      </w:pPr>
      <w:sdt>
        <w:sdtPr>
          <w:rPr>
            <w:color w:val="auto"/>
          </w:rPr>
          <w:alias w:val="Minor:"/>
          <w:tag w:val="Minor:"/>
          <w:id w:val="-1428026952"/>
          <w:placeholder>
            <w:docPart w:val="EF50B0E4AFE3462FB7DF39900EED8240"/>
          </w:placeholder>
          <w:temporary/>
          <w:showingPlcHdr/>
          <w15:appearance w15:val="hidden"/>
        </w:sdtPr>
        <w:sdtEndPr/>
        <w:sdtContent>
          <w:r w:rsidR="00D33143" w:rsidRPr="009A28A1">
            <w:rPr>
              <w:color w:val="auto"/>
            </w:rPr>
            <w:t>Minor</w:t>
          </w:r>
        </w:sdtContent>
      </w:sdt>
      <w:r w:rsidR="007D00B3" w:rsidRPr="009A28A1">
        <w:rPr>
          <w:color w:val="auto"/>
        </w:rPr>
        <w:t xml:space="preserve">: </w:t>
      </w:r>
      <w:r w:rsidR="003724EB" w:rsidRPr="009A28A1">
        <w:rPr>
          <w:color w:val="auto"/>
        </w:rPr>
        <w:t>Military Science</w:t>
      </w:r>
    </w:p>
    <w:p w14:paraId="52F1C1AD" w14:textId="361C0501" w:rsidR="00207C01" w:rsidRDefault="00207C01" w:rsidP="00207C01">
      <w:pPr>
        <w:pStyle w:val="Heading2"/>
        <w:spacing w:before="0" w:after="0"/>
        <w:rPr>
          <w:caps w:val="0"/>
          <w:color w:val="auto"/>
        </w:rPr>
      </w:pPr>
      <w:r>
        <w:rPr>
          <w:caps w:val="0"/>
          <w:color w:val="auto"/>
        </w:rPr>
        <w:t>UCF Coding Bootcamp</w:t>
      </w:r>
      <w:r>
        <w:rPr>
          <w:caps w:val="0"/>
          <w:color w:val="auto"/>
        </w:rPr>
        <w:t xml:space="preserve"> </w:t>
      </w:r>
      <w:r w:rsidRPr="009A28A1">
        <w:rPr>
          <w:caps w:val="0"/>
          <w:color w:val="auto"/>
        </w:rPr>
        <w:t xml:space="preserve">| </w:t>
      </w:r>
      <w:r>
        <w:rPr>
          <w:caps w:val="0"/>
          <w:color w:val="auto"/>
        </w:rPr>
        <w:t xml:space="preserve">Anticipated </w:t>
      </w:r>
      <w:r>
        <w:rPr>
          <w:caps w:val="0"/>
          <w:color w:val="auto"/>
        </w:rPr>
        <w:t>Feb 2024</w:t>
      </w:r>
      <w:r w:rsidRPr="009A28A1">
        <w:rPr>
          <w:color w:val="auto"/>
        </w:rPr>
        <w:t xml:space="preserve"> | </w:t>
      </w:r>
      <w:r w:rsidRPr="009A28A1">
        <w:rPr>
          <w:caps w:val="0"/>
          <w:color w:val="auto"/>
        </w:rPr>
        <w:t>University of Central Florida</w:t>
      </w:r>
    </w:p>
    <w:p w14:paraId="6BF8C057" w14:textId="5122E282" w:rsidR="00207C01" w:rsidRDefault="00207C01" w:rsidP="00207C01">
      <w:pPr>
        <w:pStyle w:val="Heading2"/>
        <w:spacing w:before="0" w:after="0"/>
        <w:rPr>
          <w:b w:val="0"/>
          <w:bCs/>
          <w:caps w:val="0"/>
          <w:color w:val="auto"/>
        </w:rPr>
      </w:pPr>
      <w:r>
        <w:rPr>
          <w:b w:val="0"/>
          <w:bCs/>
          <w:caps w:val="0"/>
          <w:color w:val="auto"/>
        </w:rPr>
        <w:t>Certification course- 7 months</w:t>
      </w:r>
    </w:p>
    <w:p w14:paraId="04CE3A06" w14:textId="789B2392" w:rsidR="00207C01" w:rsidRPr="00DA58E9" w:rsidRDefault="00DA58E9" w:rsidP="00DA58E9">
      <w:pPr>
        <w:pStyle w:val="Heading2"/>
        <w:spacing w:before="0" w:after="0"/>
        <w:rPr>
          <w:b w:val="0"/>
          <w:bCs/>
          <w:caps w:val="0"/>
          <w:color w:val="auto"/>
        </w:rPr>
      </w:pPr>
      <w:r>
        <w:rPr>
          <w:b w:val="0"/>
          <w:bCs/>
          <w:caps w:val="0"/>
          <w:color w:val="auto"/>
        </w:rPr>
        <w:t>Will work with HTML, CSS, JavaScript, MySQL and Python</w:t>
      </w:r>
    </w:p>
    <w:p w14:paraId="31B5932D" w14:textId="0E19E7BA" w:rsidR="00425222" w:rsidRDefault="00425222" w:rsidP="00425222">
      <w:pPr>
        <w:pStyle w:val="Heading2"/>
        <w:spacing w:before="0" w:after="0"/>
        <w:rPr>
          <w:caps w:val="0"/>
          <w:color w:val="auto"/>
        </w:rPr>
      </w:pPr>
      <w:r>
        <w:rPr>
          <w:caps w:val="0"/>
          <w:color w:val="auto"/>
        </w:rPr>
        <w:t>Master</w:t>
      </w:r>
      <w:r w:rsidRPr="009A28A1">
        <w:rPr>
          <w:caps w:val="0"/>
          <w:color w:val="auto"/>
        </w:rPr>
        <w:t xml:space="preserve"> of Science in </w:t>
      </w:r>
      <w:r>
        <w:rPr>
          <w:caps w:val="0"/>
          <w:color w:val="auto"/>
        </w:rPr>
        <w:t xml:space="preserve">Industrial Engineering </w:t>
      </w:r>
      <w:r w:rsidRPr="009A28A1">
        <w:rPr>
          <w:caps w:val="0"/>
          <w:color w:val="auto"/>
        </w:rPr>
        <w:t xml:space="preserve">| </w:t>
      </w:r>
      <w:r>
        <w:rPr>
          <w:caps w:val="0"/>
          <w:color w:val="auto"/>
        </w:rPr>
        <w:t>Anticipated May 2025</w:t>
      </w:r>
      <w:r w:rsidRPr="009A28A1">
        <w:rPr>
          <w:color w:val="auto"/>
        </w:rPr>
        <w:t xml:space="preserve"> | </w:t>
      </w:r>
      <w:r w:rsidRPr="009A28A1">
        <w:rPr>
          <w:caps w:val="0"/>
          <w:color w:val="auto"/>
        </w:rPr>
        <w:t>University of Central Florida</w:t>
      </w:r>
    </w:p>
    <w:p w14:paraId="7FA77F49" w14:textId="27764585" w:rsidR="00425222" w:rsidRPr="00425222" w:rsidRDefault="00425222" w:rsidP="00425222">
      <w:pPr>
        <w:pStyle w:val="Heading2"/>
        <w:spacing w:before="0" w:after="0"/>
        <w:rPr>
          <w:b w:val="0"/>
          <w:bCs/>
          <w:caps w:val="0"/>
          <w:color w:val="auto"/>
        </w:rPr>
      </w:pPr>
      <w:r>
        <w:rPr>
          <w:b w:val="0"/>
          <w:bCs/>
          <w:caps w:val="0"/>
          <w:color w:val="auto"/>
        </w:rPr>
        <w:t xml:space="preserve">Track- Systems Engineering </w:t>
      </w:r>
    </w:p>
    <w:p w14:paraId="4E4B3F09" w14:textId="0152C259" w:rsidR="00425222" w:rsidRPr="009A28A1" w:rsidRDefault="00425222" w:rsidP="004D5AFD">
      <w:pPr>
        <w:pStyle w:val="ListBullet"/>
        <w:numPr>
          <w:ilvl w:val="0"/>
          <w:numId w:val="0"/>
        </w:numPr>
        <w:spacing w:after="0"/>
        <w:ind w:left="360" w:hanging="360"/>
        <w:rPr>
          <w:color w:val="auto"/>
        </w:rPr>
      </w:pPr>
    </w:p>
    <w:p w14:paraId="08E00469" w14:textId="77777777" w:rsidR="00197D97" w:rsidRPr="009A28A1" w:rsidRDefault="00197D97" w:rsidP="00425222">
      <w:pPr>
        <w:pStyle w:val="ListBullet"/>
        <w:numPr>
          <w:ilvl w:val="0"/>
          <w:numId w:val="0"/>
        </w:numPr>
        <w:spacing w:after="0"/>
        <w:rPr>
          <w:color w:val="auto"/>
        </w:rPr>
      </w:pPr>
    </w:p>
    <w:p w14:paraId="1981B2E9" w14:textId="2F36F4F3" w:rsidR="00394A6D" w:rsidRPr="009A28A1" w:rsidRDefault="000D4BD7" w:rsidP="00DD1019">
      <w:pPr>
        <w:pStyle w:val="Heading1"/>
        <w:spacing w:before="0"/>
        <w:rPr>
          <w:color w:val="auto"/>
        </w:rPr>
      </w:pPr>
      <w:r w:rsidRPr="009A28A1">
        <w:rPr>
          <w:color w:val="auto"/>
        </w:rPr>
        <w:t>Work</w:t>
      </w:r>
      <w:r w:rsidR="003724EB" w:rsidRPr="009A28A1">
        <w:rPr>
          <w:color w:val="auto"/>
        </w:rPr>
        <w:t xml:space="preserve"> Experience</w:t>
      </w:r>
    </w:p>
    <w:p w14:paraId="591BB897" w14:textId="6127C27C" w:rsidR="003724EB" w:rsidRPr="009A28A1" w:rsidRDefault="00EF1A6D" w:rsidP="00DD1019">
      <w:pPr>
        <w:pStyle w:val="Heading2"/>
        <w:spacing w:before="0" w:after="0"/>
        <w:rPr>
          <w:color w:val="auto"/>
        </w:rPr>
      </w:pPr>
      <w:r>
        <w:rPr>
          <w:caps w:val="0"/>
          <w:color w:val="auto"/>
        </w:rPr>
        <w:t>2</w:t>
      </w:r>
      <w:r w:rsidRPr="00EF1A6D">
        <w:rPr>
          <w:caps w:val="0"/>
          <w:color w:val="auto"/>
          <w:vertAlign w:val="superscript"/>
        </w:rPr>
        <w:t>nd</w:t>
      </w:r>
      <w:r>
        <w:rPr>
          <w:caps w:val="0"/>
          <w:color w:val="auto"/>
        </w:rPr>
        <w:t xml:space="preserve"> Lieutenant Adjutant General</w:t>
      </w:r>
      <w:r w:rsidR="003724EB" w:rsidRPr="009A28A1">
        <w:rPr>
          <w:color w:val="auto"/>
        </w:rPr>
        <w:t> | </w:t>
      </w:r>
      <w:r w:rsidR="0010325B" w:rsidRPr="009A28A1">
        <w:rPr>
          <w:caps w:val="0"/>
          <w:color w:val="auto"/>
        </w:rPr>
        <w:t xml:space="preserve">U.S. Army </w:t>
      </w:r>
      <w:r w:rsidR="004448D5">
        <w:rPr>
          <w:caps w:val="0"/>
          <w:color w:val="auto"/>
        </w:rPr>
        <w:t>Reserves</w:t>
      </w:r>
      <w:r w:rsidR="0010325B" w:rsidRPr="009A28A1">
        <w:rPr>
          <w:caps w:val="0"/>
          <w:color w:val="auto"/>
        </w:rPr>
        <w:t xml:space="preserve"> | </w:t>
      </w:r>
      <w:r w:rsidR="00A369D7">
        <w:rPr>
          <w:caps w:val="0"/>
          <w:color w:val="auto"/>
        </w:rPr>
        <w:t>August</w:t>
      </w:r>
      <w:r w:rsidR="0010325B" w:rsidRPr="009A28A1">
        <w:rPr>
          <w:caps w:val="0"/>
          <w:color w:val="auto"/>
        </w:rPr>
        <w:t xml:space="preserve"> 201</w:t>
      </w:r>
      <w:r w:rsidR="004448D5">
        <w:rPr>
          <w:caps w:val="0"/>
          <w:color w:val="auto"/>
        </w:rPr>
        <w:t>8</w:t>
      </w:r>
      <w:r w:rsidR="0010325B" w:rsidRPr="009A28A1">
        <w:rPr>
          <w:caps w:val="0"/>
          <w:color w:val="auto"/>
        </w:rPr>
        <w:t xml:space="preserve"> - Current</w:t>
      </w:r>
    </w:p>
    <w:p w14:paraId="2D9411CC" w14:textId="23138D1D" w:rsidR="008C45CD" w:rsidRPr="000B72EB" w:rsidRDefault="00A675F9" w:rsidP="000B72EB">
      <w:pPr>
        <w:pStyle w:val="ListBullet"/>
        <w:spacing w:after="0"/>
        <w:rPr>
          <w:color w:val="auto"/>
        </w:rPr>
      </w:pPr>
      <w:r w:rsidRPr="009A28A1">
        <w:rPr>
          <w:color w:val="auto"/>
        </w:rPr>
        <w:t>C</w:t>
      </w:r>
      <w:r w:rsidR="008C45CD" w:rsidRPr="009A28A1">
        <w:rPr>
          <w:color w:val="auto"/>
        </w:rPr>
        <w:t>ommunicates effectively</w:t>
      </w:r>
      <w:r w:rsidRPr="009A28A1">
        <w:rPr>
          <w:color w:val="auto"/>
        </w:rPr>
        <w:t xml:space="preserve"> with Officers, NCOs, and lower enlisted soldiers</w:t>
      </w:r>
      <w:r w:rsidR="000B72EB">
        <w:rPr>
          <w:color w:val="auto"/>
        </w:rPr>
        <w:t xml:space="preserve"> to plan unit events.</w:t>
      </w:r>
    </w:p>
    <w:p w14:paraId="102F0533" w14:textId="52AB36EC" w:rsidR="00335412" w:rsidRPr="009A28A1" w:rsidRDefault="00335412" w:rsidP="00DE65E3">
      <w:pPr>
        <w:pStyle w:val="ListBullet"/>
        <w:spacing w:after="0"/>
        <w:rPr>
          <w:color w:val="auto"/>
        </w:rPr>
      </w:pPr>
      <w:r w:rsidRPr="009A28A1">
        <w:rPr>
          <w:color w:val="auto"/>
        </w:rPr>
        <w:t xml:space="preserve">Maintains </w:t>
      </w:r>
      <w:r w:rsidR="00FD3ACD" w:rsidRPr="009A28A1">
        <w:rPr>
          <w:color w:val="auto"/>
        </w:rPr>
        <w:t>p</w:t>
      </w:r>
      <w:r w:rsidRPr="009A28A1">
        <w:rPr>
          <w:color w:val="auto"/>
        </w:rPr>
        <w:t>hysical/fitnes</w:t>
      </w:r>
      <w:r w:rsidR="00FD3ACD" w:rsidRPr="009A28A1">
        <w:rPr>
          <w:color w:val="auto"/>
        </w:rPr>
        <w:t>s readiness for combat and functional duties.</w:t>
      </w:r>
    </w:p>
    <w:p w14:paraId="43561FDF" w14:textId="2F45A29F" w:rsidR="00A675F9" w:rsidRPr="009A28A1" w:rsidRDefault="00A675F9" w:rsidP="00DE65E3">
      <w:pPr>
        <w:pStyle w:val="ListBullet"/>
        <w:spacing w:after="0"/>
        <w:rPr>
          <w:color w:val="auto"/>
        </w:rPr>
      </w:pPr>
      <w:r w:rsidRPr="009A28A1">
        <w:rPr>
          <w:color w:val="auto"/>
        </w:rPr>
        <w:t xml:space="preserve">Manages and maintains </w:t>
      </w:r>
      <w:r w:rsidR="008C45CD" w:rsidRPr="009A28A1">
        <w:rPr>
          <w:color w:val="auto"/>
        </w:rPr>
        <w:t xml:space="preserve">the </w:t>
      </w:r>
      <w:r w:rsidRPr="009A28A1">
        <w:rPr>
          <w:color w:val="auto"/>
        </w:rPr>
        <w:t>accountability of equipment.</w:t>
      </w:r>
    </w:p>
    <w:p w14:paraId="28192F8E" w14:textId="392584E3" w:rsidR="00C673F8" w:rsidRDefault="00E92814" w:rsidP="00C673F8">
      <w:pPr>
        <w:pStyle w:val="ListBullet"/>
        <w:spacing w:after="0"/>
        <w:rPr>
          <w:color w:val="auto"/>
        </w:rPr>
      </w:pPr>
      <w:r w:rsidRPr="009A28A1">
        <w:rPr>
          <w:color w:val="auto"/>
        </w:rPr>
        <w:t>Maintains</w:t>
      </w:r>
      <w:r w:rsidR="00335412" w:rsidRPr="009A28A1">
        <w:rPr>
          <w:color w:val="auto"/>
        </w:rPr>
        <w:t xml:space="preserve"> </w:t>
      </w:r>
      <w:r w:rsidRPr="009A28A1">
        <w:rPr>
          <w:color w:val="auto"/>
        </w:rPr>
        <w:t>uniform</w:t>
      </w:r>
      <w:r w:rsidR="00335412" w:rsidRPr="009A28A1">
        <w:rPr>
          <w:color w:val="auto"/>
        </w:rPr>
        <w:t>/appearance</w:t>
      </w:r>
      <w:r w:rsidRPr="009A28A1">
        <w:rPr>
          <w:color w:val="auto"/>
        </w:rPr>
        <w:t xml:space="preserve"> standards</w:t>
      </w:r>
      <w:r w:rsidR="00646834" w:rsidRPr="009A28A1">
        <w:rPr>
          <w:color w:val="auto"/>
        </w:rPr>
        <w:t xml:space="preserve"> of AR670-1</w:t>
      </w:r>
      <w:r w:rsidR="0051711C" w:rsidRPr="009A28A1">
        <w:rPr>
          <w:color w:val="auto"/>
        </w:rPr>
        <w:t>.</w:t>
      </w:r>
    </w:p>
    <w:p w14:paraId="0CD8B6F2" w14:textId="60A0CC3F" w:rsidR="002D5AE2" w:rsidRPr="009A28A1" w:rsidRDefault="00DE78B0" w:rsidP="002D5AE2">
      <w:pPr>
        <w:pStyle w:val="Heading2"/>
        <w:spacing w:after="0"/>
        <w:rPr>
          <w:rFonts w:asciiTheme="minorHAnsi" w:hAnsiTheme="minorHAnsi"/>
          <w:caps w:val="0"/>
          <w:color w:val="auto"/>
        </w:rPr>
      </w:pPr>
      <w:r>
        <w:rPr>
          <w:rFonts w:asciiTheme="minorHAnsi" w:hAnsiTheme="minorHAnsi"/>
          <w:caps w:val="0"/>
          <w:color w:val="auto"/>
        </w:rPr>
        <w:t>ROTC</w:t>
      </w:r>
      <w:r w:rsidR="002D5AE2" w:rsidRPr="009A28A1">
        <w:rPr>
          <w:rFonts w:asciiTheme="minorHAnsi" w:hAnsiTheme="minorHAnsi"/>
          <w:caps w:val="0"/>
          <w:color w:val="auto"/>
        </w:rPr>
        <w:t xml:space="preserve"> | </w:t>
      </w:r>
      <w:r>
        <w:rPr>
          <w:rFonts w:asciiTheme="minorHAnsi" w:hAnsiTheme="minorHAnsi"/>
          <w:caps w:val="0"/>
          <w:color w:val="auto"/>
        </w:rPr>
        <w:t>University of Central Florida</w:t>
      </w:r>
      <w:r w:rsidR="002D5AE2" w:rsidRPr="009A28A1">
        <w:rPr>
          <w:rFonts w:asciiTheme="minorHAnsi" w:hAnsiTheme="minorHAnsi"/>
          <w:caps w:val="0"/>
          <w:color w:val="auto"/>
        </w:rPr>
        <w:t>| August 20</w:t>
      </w:r>
      <w:r>
        <w:rPr>
          <w:rFonts w:asciiTheme="minorHAnsi" w:hAnsiTheme="minorHAnsi"/>
          <w:caps w:val="0"/>
          <w:color w:val="auto"/>
        </w:rPr>
        <w:t>18</w:t>
      </w:r>
      <w:r w:rsidR="002D5AE2" w:rsidRPr="009A28A1">
        <w:rPr>
          <w:rFonts w:asciiTheme="minorHAnsi" w:hAnsiTheme="minorHAnsi"/>
          <w:caps w:val="0"/>
          <w:color w:val="auto"/>
        </w:rPr>
        <w:t xml:space="preserve"> – </w:t>
      </w:r>
      <w:r w:rsidR="00EF1A6D">
        <w:rPr>
          <w:rFonts w:asciiTheme="minorHAnsi" w:hAnsiTheme="minorHAnsi"/>
          <w:caps w:val="0"/>
          <w:color w:val="auto"/>
        </w:rPr>
        <w:t>December 2022</w:t>
      </w:r>
    </w:p>
    <w:p w14:paraId="70EF086D" w14:textId="299FB95A" w:rsidR="002D5AE2" w:rsidRDefault="002D5AE2" w:rsidP="002D5AE2">
      <w:pPr>
        <w:pStyle w:val="Heading2"/>
        <w:numPr>
          <w:ilvl w:val="0"/>
          <w:numId w:val="25"/>
        </w:numPr>
        <w:spacing w:before="0" w:after="0"/>
        <w:rPr>
          <w:rFonts w:asciiTheme="minorHAnsi" w:hAnsiTheme="minorHAnsi"/>
          <w:b w:val="0"/>
          <w:bCs/>
          <w:caps w:val="0"/>
          <w:color w:val="auto"/>
        </w:rPr>
      </w:pPr>
      <w:r w:rsidRPr="009A28A1">
        <w:rPr>
          <w:rFonts w:asciiTheme="minorHAnsi" w:hAnsiTheme="minorHAnsi"/>
          <w:b w:val="0"/>
          <w:bCs/>
          <w:caps w:val="0"/>
          <w:color w:val="auto"/>
        </w:rPr>
        <w:t xml:space="preserve">Trained new </w:t>
      </w:r>
      <w:r w:rsidR="002844F1">
        <w:rPr>
          <w:rFonts w:asciiTheme="minorHAnsi" w:hAnsiTheme="minorHAnsi"/>
          <w:b w:val="0"/>
          <w:bCs/>
          <w:caps w:val="0"/>
          <w:color w:val="auto"/>
        </w:rPr>
        <w:t xml:space="preserve">cadets about role positions. </w:t>
      </w:r>
    </w:p>
    <w:p w14:paraId="1D232560" w14:textId="20446BDB" w:rsidR="002D5AE2" w:rsidRPr="009A28A1" w:rsidRDefault="0017026E" w:rsidP="002D5AE2">
      <w:pPr>
        <w:pStyle w:val="Heading2"/>
        <w:numPr>
          <w:ilvl w:val="0"/>
          <w:numId w:val="25"/>
        </w:numPr>
        <w:spacing w:before="0" w:after="0"/>
        <w:rPr>
          <w:rFonts w:asciiTheme="minorHAnsi" w:hAnsiTheme="minorHAnsi"/>
          <w:b w:val="0"/>
          <w:bCs/>
          <w:caps w:val="0"/>
          <w:color w:val="auto"/>
        </w:rPr>
      </w:pPr>
      <w:r>
        <w:rPr>
          <w:rFonts w:asciiTheme="minorHAnsi" w:hAnsiTheme="minorHAnsi"/>
          <w:b w:val="0"/>
          <w:bCs/>
          <w:caps w:val="0"/>
          <w:color w:val="auto"/>
        </w:rPr>
        <w:t xml:space="preserve">Company Commander, head of volunteering and social/ community outreach </w:t>
      </w:r>
    </w:p>
    <w:p w14:paraId="6F67C078" w14:textId="52F60B87" w:rsidR="002D5AE2" w:rsidRPr="002D5AE2" w:rsidRDefault="002D5AE2" w:rsidP="007C4E37">
      <w:pPr>
        <w:pStyle w:val="Heading2"/>
        <w:numPr>
          <w:ilvl w:val="0"/>
          <w:numId w:val="25"/>
        </w:numPr>
        <w:spacing w:before="0"/>
        <w:rPr>
          <w:rFonts w:asciiTheme="minorHAnsi" w:hAnsiTheme="minorHAnsi"/>
          <w:b w:val="0"/>
          <w:bCs/>
          <w:caps w:val="0"/>
          <w:color w:val="auto"/>
        </w:rPr>
      </w:pPr>
      <w:r w:rsidRPr="009A28A1">
        <w:rPr>
          <w:rFonts w:asciiTheme="minorHAnsi" w:hAnsiTheme="minorHAnsi"/>
          <w:b w:val="0"/>
          <w:bCs/>
          <w:caps w:val="0"/>
          <w:color w:val="auto"/>
        </w:rPr>
        <w:t>Communi</w:t>
      </w:r>
      <w:r w:rsidR="00CE0420">
        <w:rPr>
          <w:rFonts w:asciiTheme="minorHAnsi" w:hAnsiTheme="minorHAnsi"/>
          <w:b w:val="0"/>
          <w:bCs/>
          <w:caps w:val="0"/>
          <w:color w:val="auto"/>
        </w:rPr>
        <w:t>cated with co workers effectively to maintain a well working and organized environment</w:t>
      </w:r>
      <w:r w:rsidR="00BF6AAE">
        <w:rPr>
          <w:rFonts w:asciiTheme="minorHAnsi" w:hAnsiTheme="minorHAnsi"/>
          <w:b w:val="0"/>
          <w:bCs/>
          <w:caps w:val="0"/>
          <w:color w:val="auto"/>
        </w:rPr>
        <w:t>, dealt with data and analytics</w:t>
      </w:r>
    </w:p>
    <w:p w14:paraId="7FA382D9" w14:textId="11D2BAAD" w:rsidR="00D8394E" w:rsidRDefault="00FC56D8" w:rsidP="007C4E37">
      <w:pPr>
        <w:pStyle w:val="ListBullet"/>
        <w:numPr>
          <w:ilvl w:val="0"/>
          <w:numId w:val="0"/>
        </w:numPr>
        <w:spacing w:after="0"/>
        <w:rPr>
          <w:b/>
          <w:bCs/>
          <w:color w:val="auto"/>
        </w:rPr>
      </w:pPr>
      <w:r>
        <w:rPr>
          <w:b/>
          <w:bCs/>
          <w:color w:val="auto"/>
        </w:rPr>
        <w:t xml:space="preserve">Physical Therapy Intern </w:t>
      </w:r>
      <w:r w:rsidR="00D8394E" w:rsidRPr="00A21CF5">
        <w:rPr>
          <w:b/>
          <w:bCs/>
          <w:color w:val="auto"/>
        </w:rPr>
        <w:t xml:space="preserve">| </w:t>
      </w:r>
      <w:r>
        <w:rPr>
          <w:b/>
          <w:bCs/>
          <w:color w:val="auto"/>
        </w:rPr>
        <w:t>B Physical Therapy, Oviedo FL| August</w:t>
      </w:r>
      <w:r w:rsidR="00A07FD8">
        <w:rPr>
          <w:b/>
          <w:bCs/>
          <w:color w:val="auto"/>
        </w:rPr>
        <w:t xml:space="preserve"> </w:t>
      </w:r>
      <w:r>
        <w:rPr>
          <w:b/>
          <w:bCs/>
          <w:color w:val="auto"/>
        </w:rPr>
        <w:t>2022</w:t>
      </w:r>
      <w:r w:rsidR="00A21CF5" w:rsidRPr="00A21CF5">
        <w:rPr>
          <w:b/>
          <w:bCs/>
          <w:color w:val="auto"/>
        </w:rPr>
        <w:t xml:space="preserve"> –</w:t>
      </w:r>
      <w:r>
        <w:rPr>
          <w:b/>
          <w:bCs/>
          <w:color w:val="auto"/>
        </w:rPr>
        <w:t>October 2022</w:t>
      </w:r>
    </w:p>
    <w:p w14:paraId="7D61B2FE" w14:textId="614E135B" w:rsidR="00A21CF5" w:rsidRDefault="00FC56D8" w:rsidP="00A21CF5">
      <w:pPr>
        <w:pStyle w:val="ListBullet"/>
        <w:numPr>
          <w:ilvl w:val="0"/>
          <w:numId w:val="26"/>
        </w:numPr>
        <w:spacing w:after="0"/>
        <w:rPr>
          <w:color w:val="auto"/>
        </w:rPr>
      </w:pPr>
      <w:r>
        <w:rPr>
          <w:color w:val="auto"/>
        </w:rPr>
        <w:t>I will be working closely with several physical therapists to obtain over 80 observation hours</w:t>
      </w:r>
    </w:p>
    <w:p w14:paraId="226CFB07" w14:textId="79F01117" w:rsidR="00594CDF" w:rsidRDefault="00FC56D8" w:rsidP="00A21CF5">
      <w:pPr>
        <w:pStyle w:val="ListBullet"/>
        <w:numPr>
          <w:ilvl w:val="0"/>
          <w:numId w:val="26"/>
        </w:numPr>
        <w:spacing w:after="0"/>
        <w:rPr>
          <w:color w:val="auto"/>
        </w:rPr>
      </w:pPr>
      <w:r>
        <w:rPr>
          <w:color w:val="auto"/>
        </w:rPr>
        <w:t>will</w:t>
      </w:r>
      <w:r w:rsidR="00594CDF">
        <w:rPr>
          <w:color w:val="auto"/>
        </w:rPr>
        <w:t xml:space="preserve"> </w:t>
      </w:r>
      <w:r>
        <w:rPr>
          <w:color w:val="auto"/>
        </w:rPr>
        <w:t>gain</w:t>
      </w:r>
      <w:r w:rsidR="00594CDF">
        <w:rPr>
          <w:color w:val="auto"/>
        </w:rPr>
        <w:t xml:space="preserve"> </w:t>
      </w:r>
      <w:r>
        <w:rPr>
          <w:color w:val="auto"/>
        </w:rPr>
        <w:t>knowledge and experience in this field</w:t>
      </w:r>
    </w:p>
    <w:p w14:paraId="09CC9C90" w14:textId="099F07DF" w:rsidR="00CF24D1" w:rsidRDefault="00CF24D1" w:rsidP="00CF24D1">
      <w:pPr>
        <w:pStyle w:val="ListBullet"/>
        <w:numPr>
          <w:ilvl w:val="0"/>
          <w:numId w:val="0"/>
        </w:numPr>
        <w:spacing w:after="0"/>
        <w:rPr>
          <w:color w:val="auto"/>
        </w:rPr>
      </w:pPr>
    </w:p>
    <w:p w14:paraId="34FDBB65" w14:textId="2E168C6D" w:rsidR="00CF24D1" w:rsidRDefault="00CF24D1" w:rsidP="00CF24D1">
      <w:pPr>
        <w:pStyle w:val="ListBullet"/>
        <w:numPr>
          <w:ilvl w:val="0"/>
          <w:numId w:val="0"/>
        </w:numPr>
        <w:spacing w:after="0"/>
        <w:ind w:left="360" w:hanging="360"/>
        <w:rPr>
          <w:b/>
          <w:bCs/>
          <w:color w:val="auto"/>
        </w:rPr>
      </w:pPr>
      <w:r w:rsidRPr="00CF24D1">
        <w:rPr>
          <w:b/>
          <w:bCs/>
          <w:color w:val="auto"/>
        </w:rPr>
        <w:t>Physical Therapy Intern| Lake Nona Performance Club, Orlando FL|</w:t>
      </w:r>
      <w:r w:rsidR="00EF1A6D">
        <w:rPr>
          <w:b/>
          <w:bCs/>
          <w:color w:val="auto"/>
        </w:rPr>
        <w:t xml:space="preserve"> </w:t>
      </w:r>
      <w:r w:rsidRPr="00CF24D1">
        <w:rPr>
          <w:b/>
          <w:bCs/>
          <w:color w:val="auto"/>
        </w:rPr>
        <w:t>July 2022-</w:t>
      </w:r>
      <w:r w:rsidR="00EF1A6D">
        <w:rPr>
          <w:b/>
          <w:bCs/>
          <w:color w:val="auto"/>
        </w:rPr>
        <w:t>December 2022</w:t>
      </w:r>
    </w:p>
    <w:p w14:paraId="1D04FCF9" w14:textId="06586E50" w:rsidR="00CF24D1" w:rsidRDefault="00CF24D1" w:rsidP="00CF24D1">
      <w:pPr>
        <w:pStyle w:val="ListBullet"/>
        <w:numPr>
          <w:ilvl w:val="0"/>
          <w:numId w:val="26"/>
        </w:numPr>
        <w:spacing w:after="0"/>
        <w:rPr>
          <w:color w:val="auto"/>
        </w:rPr>
      </w:pPr>
      <w:r>
        <w:rPr>
          <w:color w:val="auto"/>
        </w:rPr>
        <w:t>I work closely with physical therapists and aid them as a tech</w:t>
      </w:r>
    </w:p>
    <w:p w14:paraId="098CA0C6" w14:textId="5205FB2B" w:rsidR="00CF24D1" w:rsidRDefault="00CF24D1" w:rsidP="00CF24D1">
      <w:pPr>
        <w:pStyle w:val="ListBullet"/>
        <w:numPr>
          <w:ilvl w:val="0"/>
          <w:numId w:val="26"/>
        </w:numPr>
        <w:spacing w:after="0"/>
        <w:rPr>
          <w:color w:val="auto"/>
        </w:rPr>
      </w:pPr>
      <w:r>
        <w:rPr>
          <w:color w:val="auto"/>
        </w:rPr>
        <w:t>I help with patient care and observe techniques used by PT’s</w:t>
      </w:r>
    </w:p>
    <w:p w14:paraId="4A818F24" w14:textId="12111AF9" w:rsidR="00CF24D1" w:rsidRDefault="00CF24D1" w:rsidP="00CF24D1">
      <w:pPr>
        <w:pStyle w:val="ListBullet"/>
        <w:numPr>
          <w:ilvl w:val="0"/>
          <w:numId w:val="26"/>
        </w:numPr>
        <w:spacing w:after="0"/>
        <w:rPr>
          <w:color w:val="auto"/>
        </w:rPr>
      </w:pPr>
      <w:r>
        <w:rPr>
          <w:color w:val="auto"/>
        </w:rPr>
        <w:t>Through this I gain experience and practice</w:t>
      </w:r>
    </w:p>
    <w:p w14:paraId="6BCA4A92" w14:textId="5505DB99" w:rsidR="00EF1A6D" w:rsidRDefault="00EF1A6D" w:rsidP="00EF1A6D">
      <w:pPr>
        <w:pStyle w:val="ListBullet"/>
        <w:numPr>
          <w:ilvl w:val="0"/>
          <w:numId w:val="0"/>
        </w:numPr>
        <w:spacing w:after="0"/>
        <w:rPr>
          <w:color w:val="auto"/>
        </w:rPr>
      </w:pPr>
    </w:p>
    <w:p w14:paraId="5CC660C2" w14:textId="4D5D04E9" w:rsidR="00EF1A6D" w:rsidRDefault="00EF1A6D" w:rsidP="00EF1A6D">
      <w:pPr>
        <w:pStyle w:val="ListBullet"/>
        <w:numPr>
          <w:ilvl w:val="0"/>
          <w:numId w:val="0"/>
        </w:numPr>
        <w:spacing w:after="0"/>
        <w:rPr>
          <w:b/>
          <w:bCs/>
          <w:color w:val="auto"/>
        </w:rPr>
      </w:pPr>
      <w:r>
        <w:rPr>
          <w:b/>
          <w:bCs/>
          <w:color w:val="auto"/>
        </w:rPr>
        <w:t>DME Bracing Specialist| Florida Pain Care, Clermont FL| February 2023- present</w:t>
      </w:r>
    </w:p>
    <w:p w14:paraId="04922DC6" w14:textId="135E395A" w:rsidR="00EF1A6D" w:rsidRPr="00B0723B" w:rsidRDefault="00EF1A6D" w:rsidP="00EF1A6D">
      <w:pPr>
        <w:pStyle w:val="ListBullet"/>
        <w:numPr>
          <w:ilvl w:val="0"/>
          <w:numId w:val="36"/>
        </w:numPr>
        <w:spacing w:after="0"/>
        <w:rPr>
          <w:b/>
          <w:bCs/>
          <w:color w:val="auto"/>
        </w:rPr>
      </w:pPr>
      <w:r>
        <w:rPr>
          <w:color w:val="auto"/>
        </w:rPr>
        <w:lastRenderedPageBreak/>
        <w:t>Work closely with patients</w:t>
      </w:r>
      <w:r w:rsidR="00B0723B">
        <w:rPr>
          <w:color w:val="auto"/>
        </w:rPr>
        <w:t>, take vitals</w:t>
      </w:r>
    </w:p>
    <w:p w14:paraId="20CADFDA" w14:textId="569A10E5" w:rsidR="00B0723B" w:rsidRPr="00B0723B" w:rsidRDefault="00B0723B" w:rsidP="00EF1A6D">
      <w:pPr>
        <w:pStyle w:val="ListBullet"/>
        <w:numPr>
          <w:ilvl w:val="0"/>
          <w:numId w:val="36"/>
        </w:numPr>
        <w:spacing w:after="0"/>
        <w:rPr>
          <w:b/>
          <w:bCs/>
          <w:color w:val="auto"/>
        </w:rPr>
      </w:pPr>
      <w:r>
        <w:rPr>
          <w:color w:val="auto"/>
        </w:rPr>
        <w:t>Physical therapy aide- perform electrical stimulation and ultrasound on patients</w:t>
      </w:r>
    </w:p>
    <w:p w14:paraId="6F86F961" w14:textId="76A40831" w:rsidR="00B0723B" w:rsidRPr="00B0723B" w:rsidRDefault="00B0723B" w:rsidP="00EF1A6D">
      <w:pPr>
        <w:pStyle w:val="ListBullet"/>
        <w:numPr>
          <w:ilvl w:val="0"/>
          <w:numId w:val="36"/>
        </w:numPr>
        <w:spacing w:after="0"/>
        <w:rPr>
          <w:b/>
          <w:bCs/>
          <w:color w:val="auto"/>
        </w:rPr>
      </w:pPr>
      <w:r>
        <w:rPr>
          <w:color w:val="auto"/>
        </w:rPr>
        <w:t xml:space="preserve">Fit patients for all durable medical equipment (knee braces, back braces, thumb splints, cervical traction </w:t>
      </w:r>
      <w:proofErr w:type="spellStart"/>
      <w:r>
        <w:rPr>
          <w:color w:val="auto"/>
        </w:rPr>
        <w:t>etc</w:t>
      </w:r>
      <w:proofErr w:type="spellEnd"/>
      <w:r>
        <w:rPr>
          <w:color w:val="auto"/>
        </w:rPr>
        <w:t>)</w:t>
      </w:r>
    </w:p>
    <w:p w14:paraId="0DDB27A8" w14:textId="77777777" w:rsidR="00B0723B" w:rsidRPr="00EF1A6D" w:rsidRDefault="00B0723B" w:rsidP="00B0723B">
      <w:pPr>
        <w:pStyle w:val="ListBullet"/>
        <w:numPr>
          <w:ilvl w:val="0"/>
          <w:numId w:val="0"/>
        </w:numPr>
        <w:spacing w:after="0"/>
        <w:ind w:left="720"/>
        <w:rPr>
          <w:b/>
          <w:bCs/>
          <w:color w:val="auto"/>
        </w:rPr>
      </w:pPr>
    </w:p>
    <w:p w14:paraId="35D4BFB0" w14:textId="77777777" w:rsidR="00CF24D1" w:rsidRDefault="00CF24D1" w:rsidP="00CF24D1">
      <w:pPr>
        <w:pStyle w:val="ListBullet"/>
        <w:numPr>
          <w:ilvl w:val="0"/>
          <w:numId w:val="0"/>
        </w:numPr>
        <w:spacing w:after="0"/>
        <w:ind w:left="360" w:hanging="360"/>
        <w:rPr>
          <w:color w:val="auto"/>
        </w:rPr>
      </w:pPr>
    </w:p>
    <w:p w14:paraId="5DD9EC85" w14:textId="0C5393E5" w:rsidR="00197D97" w:rsidRDefault="00D47A2F" w:rsidP="00594CDF">
      <w:pPr>
        <w:pStyle w:val="ListBullet"/>
        <w:numPr>
          <w:ilvl w:val="0"/>
          <w:numId w:val="0"/>
        </w:numPr>
        <w:spacing w:after="0"/>
        <w:rPr>
          <w:b/>
          <w:bCs/>
          <w:color w:val="auto"/>
          <w:sz w:val="28"/>
          <w:szCs w:val="28"/>
        </w:rPr>
      </w:pPr>
      <w:r>
        <w:rPr>
          <w:b/>
          <w:bCs/>
          <w:color w:val="auto"/>
          <w:sz w:val="28"/>
          <w:szCs w:val="28"/>
        </w:rPr>
        <w:t>Undergraduate Medical Research</w:t>
      </w:r>
    </w:p>
    <w:p w14:paraId="0CEBE3E2" w14:textId="77777777" w:rsidR="00197D97" w:rsidRPr="00197D97" w:rsidRDefault="00197D97" w:rsidP="00197D97">
      <w:pPr>
        <w:pStyle w:val="ListBullet"/>
        <w:numPr>
          <w:ilvl w:val="0"/>
          <w:numId w:val="31"/>
        </w:numPr>
        <w:spacing w:after="0"/>
        <w:rPr>
          <w:color w:val="auto"/>
        </w:rPr>
      </w:pPr>
      <w:r w:rsidRPr="00197D97">
        <w:rPr>
          <w:color w:val="auto"/>
        </w:rPr>
        <w:t>Running Injuries vs. lower extremity injuries in athletes- 2020</w:t>
      </w:r>
    </w:p>
    <w:p w14:paraId="50921E73" w14:textId="77777777" w:rsidR="00197D97" w:rsidRPr="003D2648" w:rsidRDefault="00197D97" w:rsidP="00197D97">
      <w:pPr>
        <w:pStyle w:val="ListBullet"/>
        <w:numPr>
          <w:ilvl w:val="0"/>
          <w:numId w:val="31"/>
        </w:numPr>
        <w:spacing w:after="0"/>
        <w:rPr>
          <w:color w:val="auto"/>
        </w:rPr>
      </w:pPr>
      <w:r w:rsidRPr="003D2648">
        <w:rPr>
          <w:color w:val="auto"/>
        </w:rPr>
        <w:t>Alcohol consumption and the development of Alzheimer’s disease-2021</w:t>
      </w:r>
    </w:p>
    <w:p w14:paraId="10A70B10" w14:textId="77777777" w:rsidR="00197D97" w:rsidRDefault="00197D97" w:rsidP="00197D97">
      <w:pPr>
        <w:pStyle w:val="ListBullet"/>
        <w:numPr>
          <w:ilvl w:val="0"/>
          <w:numId w:val="31"/>
        </w:numPr>
        <w:spacing w:after="0"/>
        <w:rPr>
          <w:color w:val="auto"/>
        </w:rPr>
      </w:pPr>
      <w:r w:rsidRPr="003D2648">
        <w:rPr>
          <w:color w:val="auto"/>
        </w:rPr>
        <w:t xml:space="preserve">Detection and early recurrence rate in bladder cancer patients using </w:t>
      </w:r>
      <w:proofErr w:type="spellStart"/>
      <w:r w:rsidRPr="003D2648">
        <w:rPr>
          <w:color w:val="auto"/>
        </w:rPr>
        <w:t>Hexivx</w:t>
      </w:r>
      <w:proofErr w:type="spellEnd"/>
      <w:r w:rsidRPr="003D2648">
        <w:rPr>
          <w:color w:val="auto"/>
        </w:rPr>
        <w:t xml:space="preserve"> Fluorescence cystoscopy</w:t>
      </w:r>
      <w:r>
        <w:rPr>
          <w:color w:val="auto"/>
        </w:rPr>
        <w:t>-2022</w:t>
      </w:r>
    </w:p>
    <w:p w14:paraId="73602F70" w14:textId="77777777" w:rsidR="00197D97" w:rsidRDefault="00197D97" w:rsidP="00197D97">
      <w:pPr>
        <w:pStyle w:val="ListBullet"/>
        <w:numPr>
          <w:ilvl w:val="0"/>
          <w:numId w:val="31"/>
        </w:numPr>
        <w:spacing w:after="0"/>
        <w:rPr>
          <w:color w:val="auto"/>
        </w:rPr>
      </w:pPr>
      <w:r>
        <w:rPr>
          <w:color w:val="auto"/>
        </w:rPr>
        <w:t>Monkeypox prevention and community outreach- 2022</w:t>
      </w:r>
    </w:p>
    <w:p w14:paraId="7A27DE4E" w14:textId="7EA978D6" w:rsidR="00C2590F" w:rsidRDefault="00C2590F" w:rsidP="00197D97">
      <w:pPr>
        <w:pStyle w:val="ListBullet"/>
        <w:numPr>
          <w:ilvl w:val="0"/>
          <w:numId w:val="0"/>
        </w:numPr>
        <w:spacing w:after="0"/>
        <w:ind w:left="360"/>
        <w:rPr>
          <w:color w:val="auto"/>
        </w:rPr>
      </w:pPr>
    </w:p>
    <w:p w14:paraId="468DAB5E" w14:textId="32EEFE1E" w:rsidR="00C05E1E" w:rsidRPr="00C05E1E" w:rsidRDefault="00C05E1E" w:rsidP="00C05E1E">
      <w:pPr>
        <w:pStyle w:val="ListBullet"/>
        <w:numPr>
          <w:ilvl w:val="0"/>
          <w:numId w:val="0"/>
        </w:numPr>
        <w:spacing w:after="0"/>
        <w:ind w:left="360" w:hanging="360"/>
        <w:rPr>
          <w:b/>
          <w:bCs/>
          <w:color w:val="auto"/>
          <w:sz w:val="28"/>
          <w:szCs w:val="28"/>
        </w:rPr>
      </w:pPr>
      <w:r w:rsidRPr="00C05E1E">
        <w:rPr>
          <w:b/>
          <w:bCs/>
          <w:color w:val="auto"/>
          <w:sz w:val="28"/>
          <w:szCs w:val="28"/>
        </w:rPr>
        <w:t xml:space="preserve">Volunteering </w:t>
      </w:r>
    </w:p>
    <w:p w14:paraId="4F9A4CF2" w14:textId="52F2C72B" w:rsidR="00CF24D1" w:rsidRDefault="00C05E1E" w:rsidP="00C05E1E">
      <w:pPr>
        <w:pStyle w:val="ListBullet"/>
        <w:numPr>
          <w:ilvl w:val="0"/>
          <w:numId w:val="37"/>
        </w:numPr>
        <w:spacing w:after="0"/>
        <w:rPr>
          <w:color w:val="auto"/>
        </w:rPr>
      </w:pPr>
      <w:r>
        <w:rPr>
          <w:color w:val="auto"/>
        </w:rPr>
        <w:t>Diabetes awareness drive 2022- helped organize and create informational material to distribute to students at the University of Central Florida. Educated students on lifestyle choices to prevent diabetes and provided free health screenings.</w:t>
      </w:r>
    </w:p>
    <w:p w14:paraId="46CF97E2" w14:textId="63210598" w:rsidR="00C05E1E" w:rsidRDefault="00C05E1E" w:rsidP="00C05E1E">
      <w:pPr>
        <w:pStyle w:val="ListBullet"/>
        <w:numPr>
          <w:ilvl w:val="0"/>
          <w:numId w:val="37"/>
        </w:numPr>
        <w:spacing w:after="0"/>
        <w:rPr>
          <w:color w:val="auto"/>
        </w:rPr>
      </w:pPr>
      <w:r>
        <w:rPr>
          <w:color w:val="auto"/>
        </w:rPr>
        <w:t xml:space="preserve">Monkeypox Vaccine Drive 2022- helped organize a vaccine drive to the community of downtown Orlando. Spread awareness and placed educational materials at local businesses and clinics. </w:t>
      </w:r>
    </w:p>
    <w:p w14:paraId="04E075F5" w14:textId="3C56247F" w:rsidR="00C05E1E" w:rsidRDefault="00C05E1E" w:rsidP="00C05E1E">
      <w:pPr>
        <w:pStyle w:val="ListBullet"/>
        <w:numPr>
          <w:ilvl w:val="0"/>
          <w:numId w:val="37"/>
        </w:numPr>
        <w:spacing w:after="0"/>
        <w:rPr>
          <w:color w:val="auto"/>
        </w:rPr>
      </w:pPr>
      <w:r>
        <w:rPr>
          <w:color w:val="auto"/>
        </w:rPr>
        <w:t>Seminole County Department of Health 2022- Volunteered at the department of health aiding in projects and spreading information to the local community.</w:t>
      </w:r>
    </w:p>
    <w:p w14:paraId="3D541FB6" w14:textId="77777777" w:rsidR="00CF24D1" w:rsidRDefault="00CF24D1" w:rsidP="00CF24D1">
      <w:pPr>
        <w:pStyle w:val="Heading1"/>
        <w:tabs>
          <w:tab w:val="left" w:pos="2316"/>
        </w:tabs>
        <w:spacing w:before="0"/>
        <w:rPr>
          <w:color w:val="auto"/>
        </w:rPr>
      </w:pPr>
      <w:r w:rsidRPr="009A28A1">
        <w:rPr>
          <w:color w:val="auto"/>
        </w:rPr>
        <w:t>Certifications</w:t>
      </w:r>
    </w:p>
    <w:p w14:paraId="5F5159BD" w14:textId="77777777" w:rsidR="00CF24D1" w:rsidRDefault="00CF24D1" w:rsidP="00197D97">
      <w:pPr>
        <w:pStyle w:val="Heading1"/>
        <w:numPr>
          <w:ilvl w:val="0"/>
          <w:numId w:val="32"/>
        </w:numPr>
        <w:tabs>
          <w:tab w:val="left" w:pos="2316"/>
        </w:tabs>
        <w:spacing w:before="0"/>
        <w:rPr>
          <w:b w:val="0"/>
          <w:bCs/>
          <w:color w:val="auto"/>
        </w:rPr>
      </w:pPr>
      <w:r w:rsidRPr="004D2807">
        <w:rPr>
          <w:b w:val="0"/>
          <w:bCs/>
          <w:color w:val="auto"/>
          <w:sz w:val="22"/>
          <w:szCs w:val="22"/>
        </w:rPr>
        <w:t>CDC</w:t>
      </w:r>
    </w:p>
    <w:p w14:paraId="4EEC9295" w14:textId="77777777" w:rsidR="00CF24D1" w:rsidRPr="004D2807" w:rsidRDefault="00CF24D1" w:rsidP="00197D97">
      <w:pPr>
        <w:pStyle w:val="Heading1"/>
        <w:numPr>
          <w:ilvl w:val="0"/>
          <w:numId w:val="32"/>
        </w:numPr>
        <w:tabs>
          <w:tab w:val="left" w:pos="2316"/>
        </w:tabs>
        <w:spacing w:before="0"/>
        <w:rPr>
          <w:b w:val="0"/>
          <w:bCs/>
          <w:color w:val="auto"/>
        </w:rPr>
      </w:pPr>
      <w:r>
        <w:rPr>
          <w:b w:val="0"/>
          <w:bCs/>
          <w:color w:val="auto"/>
          <w:sz w:val="22"/>
          <w:szCs w:val="22"/>
        </w:rPr>
        <w:t xml:space="preserve">Citi certified </w:t>
      </w:r>
      <w:r w:rsidRPr="004D2807">
        <w:rPr>
          <w:b w:val="0"/>
          <w:bCs/>
          <w:color w:val="auto"/>
        </w:rPr>
        <w:tab/>
      </w:r>
    </w:p>
    <w:p w14:paraId="64C03FAF" w14:textId="77777777" w:rsidR="00CF24D1" w:rsidRDefault="00CF24D1" w:rsidP="00197D97">
      <w:pPr>
        <w:pStyle w:val="Heading1"/>
        <w:numPr>
          <w:ilvl w:val="0"/>
          <w:numId w:val="32"/>
        </w:numPr>
        <w:tabs>
          <w:tab w:val="left" w:pos="2316"/>
        </w:tabs>
        <w:jc w:val="both"/>
        <w:rPr>
          <w:rFonts w:asciiTheme="minorHAnsi" w:hAnsiTheme="minorHAnsi"/>
          <w:b w:val="0"/>
          <w:bCs/>
          <w:color w:val="auto"/>
          <w:sz w:val="22"/>
          <w:szCs w:val="22"/>
        </w:rPr>
      </w:pPr>
      <w:r w:rsidRPr="009A28A1">
        <w:rPr>
          <w:rFonts w:asciiTheme="minorHAnsi" w:hAnsiTheme="minorHAnsi"/>
          <w:b w:val="0"/>
          <w:bCs/>
          <w:color w:val="auto"/>
          <w:sz w:val="22"/>
          <w:szCs w:val="22"/>
        </w:rPr>
        <w:t>CPR/AED</w:t>
      </w:r>
    </w:p>
    <w:p w14:paraId="3E580972" w14:textId="77777777" w:rsidR="00CF24D1" w:rsidRPr="009A28A1" w:rsidRDefault="00CF24D1" w:rsidP="00197D97">
      <w:pPr>
        <w:pStyle w:val="Heading1"/>
        <w:numPr>
          <w:ilvl w:val="0"/>
          <w:numId w:val="32"/>
        </w:numPr>
        <w:tabs>
          <w:tab w:val="left" w:pos="2316"/>
        </w:tabs>
        <w:jc w:val="both"/>
        <w:rPr>
          <w:rFonts w:asciiTheme="minorHAnsi" w:hAnsiTheme="minorHAnsi"/>
          <w:b w:val="0"/>
          <w:bCs/>
          <w:color w:val="auto"/>
          <w:sz w:val="22"/>
          <w:szCs w:val="22"/>
        </w:rPr>
      </w:pPr>
      <w:r>
        <w:rPr>
          <w:rFonts w:asciiTheme="minorHAnsi" w:hAnsiTheme="minorHAnsi"/>
          <w:b w:val="0"/>
          <w:bCs/>
          <w:color w:val="auto"/>
          <w:sz w:val="22"/>
          <w:szCs w:val="22"/>
        </w:rPr>
        <w:t>Federal Secret Security Clearance</w:t>
      </w:r>
    </w:p>
    <w:p w14:paraId="1228F195" w14:textId="77777777" w:rsidR="00CF24D1" w:rsidRDefault="00CF24D1" w:rsidP="00CF24D1">
      <w:pPr>
        <w:pStyle w:val="Heading1"/>
        <w:rPr>
          <w:color w:val="auto"/>
        </w:rPr>
      </w:pPr>
    </w:p>
    <w:p w14:paraId="084C2DBE" w14:textId="5FB0869C" w:rsidR="00CF24D1" w:rsidRPr="009A28A1" w:rsidRDefault="00CF24D1" w:rsidP="00CF24D1">
      <w:pPr>
        <w:pStyle w:val="Heading1"/>
        <w:rPr>
          <w:color w:val="auto"/>
        </w:rPr>
      </w:pPr>
      <w:r w:rsidRPr="009A28A1">
        <w:rPr>
          <w:color w:val="auto"/>
        </w:rPr>
        <w:t>Awards</w:t>
      </w:r>
    </w:p>
    <w:p w14:paraId="6D83772F" w14:textId="77777777" w:rsidR="00CF24D1" w:rsidRPr="009A28A1" w:rsidRDefault="00CF24D1" w:rsidP="00197D97">
      <w:pPr>
        <w:pStyle w:val="Heading1"/>
        <w:numPr>
          <w:ilvl w:val="0"/>
          <w:numId w:val="33"/>
        </w:numPr>
        <w:rPr>
          <w:rFonts w:asciiTheme="minorHAnsi" w:hAnsiTheme="minorHAnsi"/>
          <w:b w:val="0"/>
          <w:bCs/>
          <w:color w:val="auto"/>
          <w:sz w:val="22"/>
          <w:szCs w:val="22"/>
        </w:rPr>
      </w:pPr>
      <w:r w:rsidRPr="009A28A1">
        <w:rPr>
          <w:rFonts w:asciiTheme="minorHAnsi" w:hAnsiTheme="minorHAnsi"/>
          <w:b w:val="0"/>
          <w:bCs/>
          <w:color w:val="auto"/>
          <w:sz w:val="22"/>
          <w:szCs w:val="22"/>
        </w:rPr>
        <w:t>President’s Honor Roll - Fall 20</w:t>
      </w:r>
      <w:r>
        <w:rPr>
          <w:rFonts w:asciiTheme="minorHAnsi" w:hAnsiTheme="minorHAnsi"/>
          <w:b w:val="0"/>
          <w:bCs/>
          <w:color w:val="auto"/>
          <w:sz w:val="22"/>
          <w:szCs w:val="22"/>
        </w:rPr>
        <w:t>18-2021</w:t>
      </w:r>
      <w:r w:rsidRPr="009A28A1">
        <w:rPr>
          <w:rFonts w:asciiTheme="minorHAnsi" w:hAnsiTheme="minorHAnsi"/>
          <w:b w:val="0"/>
          <w:bCs/>
          <w:color w:val="auto"/>
          <w:sz w:val="22"/>
          <w:szCs w:val="22"/>
        </w:rPr>
        <w:t>| University of Central Florida</w:t>
      </w:r>
    </w:p>
    <w:p w14:paraId="678049DF" w14:textId="77777777" w:rsidR="00CF24D1" w:rsidRDefault="00CF24D1" w:rsidP="00197D97">
      <w:pPr>
        <w:pStyle w:val="Heading1"/>
        <w:numPr>
          <w:ilvl w:val="0"/>
          <w:numId w:val="33"/>
        </w:numPr>
        <w:rPr>
          <w:rFonts w:asciiTheme="minorHAnsi" w:hAnsiTheme="minorHAnsi"/>
          <w:b w:val="0"/>
          <w:bCs/>
          <w:color w:val="auto"/>
          <w:sz w:val="22"/>
          <w:szCs w:val="22"/>
        </w:rPr>
      </w:pPr>
      <w:r w:rsidRPr="009A28A1">
        <w:rPr>
          <w:rFonts w:asciiTheme="minorHAnsi" w:hAnsiTheme="minorHAnsi"/>
          <w:b w:val="0"/>
          <w:bCs/>
          <w:color w:val="auto"/>
          <w:sz w:val="22"/>
          <w:szCs w:val="22"/>
        </w:rPr>
        <w:t>Dean’s List</w:t>
      </w:r>
      <w:r>
        <w:rPr>
          <w:rFonts w:asciiTheme="minorHAnsi" w:hAnsiTheme="minorHAnsi"/>
          <w:b w:val="0"/>
          <w:bCs/>
          <w:color w:val="auto"/>
          <w:sz w:val="22"/>
          <w:szCs w:val="22"/>
        </w:rPr>
        <w:t xml:space="preserve"> – Freshman, Sophomore, Junior, and Senior year | University of Central Florida</w:t>
      </w:r>
    </w:p>
    <w:p w14:paraId="3F9EDD55" w14:textId="77777777" w:rsidR="00CF24D1" w:rsidRDefault="00CF24D1" w:rsidP="00197D97">
      <w:pPr>
        <w:pStyle w:val="Heading1"/>
        <w:numPr>
          <w:ilvl w:val="0"/>
          <w:numId w:val="33"/>
        </w:numPr>
        <w:rPr>
          <w:rFonts w:asciiTheme="minorHAnsi" w:hAnsiTheme="minorHAnsi"/>
          <w:b w:val="0"/>
          <w:bCs/>
          <w:color w:val="auto"/>
          <w:sz w:val="22"/>
          <w:szCs w:val="22"/>
        </w:rPr>
      </w:pPr>
      <w:r>
        <w:rPr>
          <w:rFonts w:asciiTheme="minorHAnsi" w:hAnsiTheme="minorHAnsi"/>
          <w:b w:val="0"/>
          <w:bCs/>
          <w:color w:val="auto"/>
          <w:sz w:val="22"/>
          <w:szCs w:val="22"/>
        </w:rPr>
        <w:t>Leadership and Excellence – Cadet of the month- Fall 2019| University of Central Florida</w:t>
      </w:r>
    </w:p>
    <w:p w14:paraId="4C9DE03E" w14:textId="77777777" w:rsidR="00CF24D1" w:rsidRPr="009A28A1" w:rsidRDefault="00CF24D1" w:rsidP="00197D97">
      <w:pPr>
        <w:pStyle w:val="Heading1"/>
        <w:numPr>
          <w:ilvl w:val="0"/>
          <w:numId w:val="33"/>
        </w:numPr>
        <w:rPr>
          <w:rFonts w:asciiTheme="minorHAnsi" w:hAnsiTheme="minorHAnsi"/>
          <w:b w:val="0"/>
          <w:bCs/>
          <w:color w:val="auto"/>
          <w:sz w:val="22"/>
          <w:szCs w:val="22"/>
        </w:rPr>
      </w:pPr>
      <w:r>
        <w:rPr>
          <w:rFonts w:asciiTheme="minorHAnsi" w:hAnsiTheme="minorHAnsi"/>
          <w:b w:val="0"/>
          <w:bCs/>
          <w:color w:val="auto"/>
          <w:sz w:val="22"/>
          <w:szCs w:val="22"/>
        </w:rPr>
        <w:t xml:space="preserve">Air Warrior Courage Foundation Award- Fall 2020| University of Central Florida </w:t>
      </w:r>
    </w:p>
    <w:p w14:paraId="6DC3FA01" w14:textId="7F4E2FE3" w:rsidR="000D4BD7" w:rsidRPr="00C137CA" w:rsidRDefault="000D4BD7" w:rsidP="000D4BD7">
      <w:pPr>
        <w:pStyle w:val="Heading1"/>
        <w:rPr>
          <w:color w:val="auto"/>
          <w:sz w:val="22"/>
          <w:szCs w:val="22"/>
        </w:rPr>
      </w:pPr>
    </w:p>
    <w:p w14:paraId="16EE0772" w14:textId="0F7DA9F0" w:rsidR="00FA1341" w:rsidRDefault="000D4BD7" w:rsidP="000D4BD7">
      <w:pPr>
        <w:pStyle w:val="Heading1"/>
        <w:rPr>
          <w:color w:val="auto"/>
        </w:rPr>
      </w:pPr>
      <w:r w:rsidRPr="009A28A1">
        <w:rPr>
          <w:color w:val="auto"/>
        </w:rPr>
        <w:t>Skills</w:t>
      </w:r>
    </w:p>
    <w:p w14:paraId="62ED1761" w14:textId="6FE627AF" w:rsidR="009A48D6" w:rsidRDefault="00C137CA" w:rsidP="00197D97">
      <w:pPr>
        <w:pStyle w:val="Heading1"/>
        <w:numPr>
          <w:ilvl w:val="0"/>
          <w:numId w:val="34"/>
        </w:numPr>
        <w:rPr>
          <w:rFonts w:asciiTheme="minorHAnsi" w:hAnsiTheme="minorHAnsi"/>
          <w:b w:val="0"/>
          <w:bCs/>
          <w:color w:val="auto"/>
          <w:sz w:val="22"/>
          <w:szCs w:val="22"/>
        </w:rPr>
      </w:pPr>
      <w:r>
        <w:rPr>
          <w:rFonts w:asciiTheme="minorHAnsi" w:hAnsiTheme="minorHAnsi"/>
          <w:b w:val="0"/>
          <w:bCs/>
          <w:color w:val="auto"/>
          <w:sz w:val="22"/>
          <w:szCs w:val="22"/>
        </w:rPr>
        <w:t>Pr</w:t>
      </w:r>
      <w:r w:rsidR="00D85902">
        <w:rPr>
          <w:rFonts w:asciiTheme="minorHAnsi" w:hAnsiTheme="minorHAnsi"/>
          <w:b w:val="0"/>
          <w:bCs/>
          <w:color w:val="auto"/>
          <w:sz w:val="22"/>
          <w:szCs w:val="22"/>
        </w:rPr>
        <w:t>oficient in Microsoft Office – Word, PowerPoint, Excel</w:t>
      </w:r>
      <w:r w:rsidR="00D053E6">
        <w:rPr>
          <w:rFonts w:asciiTheme="minorHAnsi" w:hAnsiTheme="minorHAnsi"/>
          <w:b w:val="0"/>
          <w:bCs/>
          <w:color w:val="auto"/>
          <w:sz w:val="22"/>
          <w:szCs w:val="22"/>
        </w:rPr>
        <w:t>, and OneNote</w:t>
      </w:r>
    </w:p>
    <w:p w14:paraId="6B8D6141" w14:textId="7170D69C" w:rsidR="00B45DBC" w:rsidRDefault="00B45DBC" w:rsidP="00197D97">
      <w:pPr>
        <w:pStyle w:val="Heading1"/>
        <w:numPr>
          <w:ilvl w:val="0"/>
          <w:numId w:val="34"/>
        </w:numPr>
        <w:rPr>
          <w:rFonts w:asciiTheme="minorHAnsi" w:hAnsiTheme="minorHAnsi"/>
          <w:b w:val="0"/>
          <w:bCs/>
          <w:color w:val="auto"/>
          <w:sz w:val="22"/>
          <w:szCs w:val="22"/>
        </w:rPr>
      </w:pPr>
      <w:r>
        <w:rPr>
          <w:rFonts w:asciiTheme="minorHAnsi" w:hAnsiTheme="minorHAnsi"/>
          <w:b w:val="0"/>
          <w:bCs/>
          <w:color w:val="auto"/>
          <w:sz w:val="22"/>
          <w:szCs w:val="22"/>
        </w:rPr>
        <w:t>Typing/Documentation</w:t>
      </w:r>
    </w:p>
    <w:p w14:paraId="10E60733" w14:textId="46D6F869" w:rsidR="00936DDD" w:rsidRDefault="00470E74" w:rsidP="00197D97">
      <w:pPr>
        <w:pStyle w:val="Heading1"/>
        <w:numPr>
          <w:ilvl w:val="0"/>
          <w:numId w:val="34"/>
        </w:numPr>
        <w:rPr>
          <w:rFonts w:asciiTheme="minorHAnsi" w:hAnsiTheme="minorHAnsi"/>
          <w:b w:val="0"/>
          <w:bCs/>
          <w:color w:val="auto"/>
          <w:sz w:val="22"/>
          <w:szCs w:val="22"/>
        </w:rPr>
      </w:pPr>
      <w:r>
        <w:rPr>
          <w:rFonts w:asciiTheme="minorHAnsi" w:hAnsiTheme="minorHAnsi"/>
          <w:b w:val="0"/>
          <w:bCs/>
          <w:color w:val="auto"/>
          <w:sz w:val="22"/>
          <w:szCs w:val="22"/>
        </w:rPr>
        <w:t>Proficient</w:t>
      </w:r>
      <w:r w:rsidR="009B218C">
        <w:rPr>
          <w:rFonts w:asciiTheme="minorHAnsi" w:hAnsiTheme="minorHAnsi"/>
          <w:b w:val="0"/>
          <w:bCs/>
          <w:color w:val="auto"/>
          <w:sz w:val="22"/>
          <w:szCs w:val="22"/>
        </w:rPr>
        <w:t xml:space="preserve"> in working with people and communicating well </w:t>
      </w:r>
      <w:r>
        <w:rPr>
          <w:rFonts w:asciiTheme="minorHAnsi" w:hAnsiTheme="minorHAnsi"/>
          <w:b w:val="0"/>
          <w:bCs/>
          <w:color w:val="auto"/>
          <w:sz w:val="22"/>
          <w:szCs w:val="22"/>
        </w:rPr>
        <w:t>in order to accomplish tasks</w:t>
      </w:r>
    </w:p>
    <w:p w14:paraId="556B8641" w14:textId="77777777" w:rsidR="00197D97" w:rsidRDefault="00470E74" w:rsidP="00197D97">
      <w:pPr>
        <w:pStyle w:val="Heading1"/>
        <w:numPr>
          <w:ilvl w:val="0"/>
          <w:numId w:val="34"/>
        </w:numPr>
        <w:rPr>
          <w:rFonts w:asciiTheme="minorHAnsi" w:hAnsiTheme="minorHAnsi"/>
          <w:b w:val="0"/>
          <w:bCs/>
          <w:color w:val="auto"/>
          <w:sz w:val="22"/>
          <w:szCs w:val="22"/>
        </w:rPr>
      </w:pPr>
      <w:r>
        <w:rPr>
          <w:rFonts w:asciiTheme="minorHAnsi" w:hAnsiTheme="minorHAnsi"/>
          <w:b w:val="0"/>
          <w:bCs/>
          <w:color w:val="auto"/>
          <w:sz w:val="22"/>
          <w:szCs w:val="22"/>
        </w:rPr>
        <w:t xml:space="preserve">Well organized </w:t>
      </w:r>
      <w:r w:rsidR="00186340">
        <w:rPr>
          <w:rFonts w:asciiTheme="minorHAnsi" w:hAnsiTheme="minorHAnsi"/>
          <w:b w:val="0"/>
          <w:bCs/>
          <w:color w:val="auto"/>
          <w:sz w:val="22"/>
          <w:szCs w:val="22"/>
        </w:rPr>
        <w:t>and completes tasks promptly and efficiently</w:t>
      </w:r>
    </w:p>
    <w:p w14:paraId="40049D5A" w14:textId="1451E0E4" w:rsidR="00470E74" w:rsidRPr="009A48D6" w:rsidRDefault="00470E74" w:rsidP="000D4BD7">
      <w:pPr>
        <w:pStyle w:val="Heading1"/>
        <w:rPr>
          <w:rFonts w:asciiTheme="minorHAnsi" w:hAnsiTheme="minorHAnsi"/>
          <w:b w:val="0"/>
          <w:bCs/>
          <w:color w:val="auto"/>
          <w:sz w:val="22"/>
          <w:szCs w:val="22"/>
        </w:rPr>
      </w:pPr>
    </w:p>
    <w:sectPr w:rsidR="00470E74" w:rsidRPr="009A48D6" w:rsidSect="00197D97">
      <w:footerReference w:type="default" r:id="rId10"/>
      <w:pgSz w:w="12240" w:h="15840"/>
      <w:pgMar w:top="1440" w:right="1440" w:bottom="1440" w:left="144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8FE9" w14:textId="77777777" w:rsidR="008070AA" w:rsidRDefault="008070AA">
      <w:pPr>
        <w:spacing w:after="0"/>
      </w:pPr>
      <w:r>
        <w:separator/>
      </w:r>
    </w:p>
  </w:endnote>
  <w:endnote w:type="continuationSeparator" w:id="0">
    <w:p w14:paraId="653DDC8B" w14:textId="77777777" w:rsidR="008070AA" w:rsidRDefault="00807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3EA00536"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8685" w14:textId="77777777" w:rsidR="008070AA" w:rsidRDefault="008070AA">
      <w:pPr>
        <w:spacing w:after="0"/>
      </w:pPr>
      <w:r>
        <w:separator/>
      </w:r>
    </w:p>
  </w:footnote>
  <w:footnote w:type="continuationSeparator" w:id="0">
    <w:p w14:paraId="0AAE7C52" w14:textId="77777777" w:rsidR="008070AA" w:rsidRDefault="008070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B4863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8A0364"/>
    <w:multiLevelType w:val="hybridMultilevel"/>
    <w:tmpl w:val="6B74A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727DBD"/>
    <w:multiLevelType w:val="hybridMultilevel"/>
    <w:tmpl w:val="F47A79EA"/>
    <w:lvl w:ilvl="0" w:tplc="04090001">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C6255C"/>
    <w:multiLevelType w:val="hybridMultilevel"/>
    <w:tmpl w:val="FFA0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D0FF4"/>
    <w:multiLevelType w:val="hybridMultilevel"/>
    <w:tmpl w:val="488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A50D4"/>
    <w:multiLevelType w:val="hybridMultilevel"/>
    <w:tmpl w:val="C464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85B34"/>
    <w:multiLevelType w:val="hybridMultilevel"/>
    <w:tmpl w:val="69AC5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AC7ADD"/>
    <w:multiLevelType w:val="hybridMultilevel"/>
    <w:tmpl w:val="8AFC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8" w15:restartNumberingAfterBreak="0">
    <w:nsid w:val="3A505D6B"/>
    <w:multiLevelType w:val="hybridMultilevel"/>
    <w:tmpl w:val="2322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13359"/>
    <w:multiLevelType w:val="hybridMultilevel"/>
    <w:tmpl w:val="201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62126B"/>
    <w:multiLevelType w:val="hybridMultilevel"/>
    <w:tmpl w:val="B320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053F0"/>
    <w:multiLevelType w:val="hybridMultilevel"/>
    <w:tmpl w:val="BE92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95B253D"/>
    <w:multiLevelType w:val="hybridMultilevel"/>
    <w:tmpl w:val="BE044078"/>
    <w:lvl w:ilvl="0" w:tplc="9508E5D4">
      <w:start w:val="1"/>
      <w:numFmt w:val="bullet"/>
      <w:lvlText w:val=""/>
      <w:lvlJc w:val="left"/>
      <w:pPr>
        <w:ind w:left="360" w:hanging="360"/>
      </w:pPr>
      <w:rPr>
        <w:rFonts w:asciiTheme="minorHAnsi" w:hAnsiTheme="minorHAnsi"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5C4D6B"/>
    <w:multiLevelType w:val="hybridMultilevel"/>
    <w:tmpl w:val="856E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0B67E0"/>
    <w:multiLevelType w:val="hybridMultilevel"/>
    <w:tmpl w:val="B9C06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F4D8E"/>
    <w:multiLevelType w:val="hybridMultilevel"/>
    <w:tmpl w:val="281A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338B1"/>
    <w:multiLevelType w:val="hybridMultilevel"/>
    <w:tmpl w:val="6F384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F13885"/>
    <w:multiLevelType w:val="hybridMultilevel"/>
    <w:tmpl w:val="E784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CF0E3A"/>
    <w:multiLevelType w:val="hybridMultilevel"/>
    <w:tmpl w:val="631A5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97928472">
    <w:abstractNumId w:val="9"/>
  </w:num>
  <w:num w:numId="2" w16cid:durableId="1189097624">
    <w:abstractNumId w:val="9"/>
    <w:lvlOverride w:ilvl="0">
      <w:startOverride w:val="1"/>
    </w:lvlOverride>
  </w:num>
  <w:num w:numId="3" w16cid:durableId="903683392">
    <w:abstractNumId w:val="9"/>
    <w:lvlOverride w:ilvl="0">
      <w:startOverride w:val="1"/>
    </w:lvlOverride>
  </w:num>
  <w:num w:numId="4" w16cid:durableId="1806850590">
    <w:abstractNumId w:val="9"/>
    <w:lvlOverride w:ilvl="0">
      <w:startOverride w:val="1"/>
    </w:lvlOverride>
  </w:num>
  <w:num w:numId="5" w16cid:durableId="168570961">
    <w:abstractNumId w:val="7"/>
  </w:num>
  <w:num w:numId="6" w16cid:durableId="853616089">
    <w:abstractNumId w:val="6"/>
  </w:num>
  <w:num w:numId="7" w16cid:durableId="1509052173">
    <w:abstractNumId w:val="5"/>
  </w:num>
  <w:num w:numId="8" w16cid:durableId="561255113">
    <w:abstractNumId w:val="4"/>
  </w:num>
  <w:num w:numId="9" w16cid:durableId="231351945">
    <w:abstractNumId w:val="8"/>
  </w:num>
  <w:num w:numId="10" w16cid:durableId="987055717">
    <w:abstractNumId w:val="3"/>
  </w:num>
  <w:num w:numId="11" w16cid:durableId="405349481">
    <w:abstractNumId w:val="2"/>
  </w:num>
  <w:num w:numId="12" w16cid:durableId="86122144">
    <w:abstractNumId w:val="1"/>
  </w:num>
  <w:num w:numId="13" w16cid:durableId="1412267988">
    <w:abstractNumId w:val="0"/>
  </w:num>
  <w:num w:numId="14" w16cid:durableId="1430933078">
    <w:abstractNumId w:val="17"/>
  </w:num>
  <w:num w:numId="15" w16cid:durableId="1701008390">
    <w:abstractNumId w:val="17"/>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679426156">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1233276695">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172136732">
    <w:abstractNumId w:val="17"/>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2023314122">
    <w:abstractNumId w:val="22"/>
  </w:num>
  <w:num w:numId="20" w16cid:durableId="1529367367">
    <w:abstractNumId w:val="10"/>
  </w:num>
  <w:num w:numId="21" w16cid:durableId="1995064125">
    <w:abstractNumId w:val="15"/>
  </w:num>
  <w:num w:numId="22" w16cid:durableId="1108430104">
    <w:abstractNumId w:val="23"/>
  </w:num>
  <w:num w:numId="23" w16cid:durableId="24327830">
    <w:abstractNumId w:val="11"/>
  </w:num>
  <w:num w:numId="24" w16cid:durableId="351416024">
    <w:abstractNumId w:val="27"/>
  </w:num>
  <w:num w:numId="25" w16cid:durableId="522866140">
    <w:abstractNumId w:val="24"/>
  </w:num>
  <w:num w:numId="26" w16cid:durableId="13962503">
    <w:abstractNumId w:val="29"/>
  </w:num>
  <w:num w:numId="27" w16cid:durableId="1437016500">
    <w:abstractNumId w:val="16"/>
  </w:num>
  <w:num w:numId="28" w16cid:durableId="586887015">
    <w:abstractNumId w:val="20"/>
  </w:num>
  <w:num w:numId="29" w16cid:durableId="1760639620">
    <w:abstractNumId w:val="12"/>
  </w:num>
  <w:num w:numId="30" w16cid:durableId="980693369">
    <w:abstractNumId w:val="19"/>
  </w:num>
  <w:num w:numId="31" w16cid:durableId="1626426405">
    <w:abstractNumId w:val="28"/>
  </w:num>
  <w:num w:numId="32" w16cid:durableId="1191383758">
    <w:abstractNumId w:val="14"/>
  </w:num>
  <w:num w:numId="33" w16cid:durableId="1810509399">
    <w:abstractNumId w:val="25"/>
  </w:num>
  <w:num w:numId="34" w16cid:durableId="1610773157">
    <w:abstractNumId w:val="26"/>
  </w:num>
  <w:num w:numId="35" w16cid:durableId="743718069">
    <w:abstractNumId w:val="18"/>
  </w:num>
  <w:num w:numId="36" w16cid:durableId="562757958">
    <w:abstractNumId w:val="13"/>
  </w:num>
  <w:num w:numId="37" w16cid:durableId="5274487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DEzM7QwNTc1NLFU0lEKTi0uzszPAykwrgUA5vFH3CwAAAA="/>
  </w:docVars>
  <w:rsids>
    <w:rsidRoot w:val="00552D6A"/>
    <w:rsid w:val="00000760"/>
    <w:rsid w:val="000140B2"/>
    <w:rsid w:val="000A3524"/>
    <w:rsid w:val="000B72EB"/>
    <w:rsid w:val="000B73FE"/>
    <w:rsid w:val="000D2B6F"/>
    <w:rsid w:val="000D3B65"/>
    <w:rsid w:val="000D4BD7"/>
    <w:rsid w:val="000F68A7"/>
    <w:rsid w:val="0010325B"/>
    <w:rsid w:val="001173C1"/>
    <w:rsid w:val="00150A10"/>
    <w:rsid w:val="00160350"/>
    <w:rsid w:val="00162A01"/>
    <w:rsid w:val="0017026E"/>
    <w:rsid w:val="00186340"/>
    <w:rsid w:val="00197D97"/>
    <w:rsid w:val="001E0B54"/>
    <w:rsid w:val="001F7C12"/>
    <w:rsid w:val="00207C01"/>
    <w:rsid w:val="00255B39"/>
    <w:rsid w:val="002844F1"/>
    <w:rsid w:val="0028598F"/>
    <w:rsid w:val="002905BD"/>
    <w:rsid w:val="002D5AE2"/>
    <w:rsid w:val="00311730"/>
    <w:rsid w:val="0031487D"/>
    <w:rsid w:val="003152B2"/>
    <w:rsid w:val="00335412"/>
    <w:rsid w:val="003724EB"/>
    <w:rsid w:val="00374627"/>
    <w:rsid w:val="00392683"/>
    <w:rsid w:val="00394A6D"/>
    <w:rsid w:val="003950BB"/>
    <w:rsid w:val="003D039C"/>
    <w:rsid w:val="003D2648"/>
    <w:rsid w:val="003D4031"/>
    <w:rsid w:val="003F19B9"/>
    <w:rsid w:val="0041084D"/>
    <w:rsid w:val="0041769A"/>
    <w:rsid w:val="004210E9"/>
    <w:rsid w:val="00425222"/>
    <w:rsid w:val="004448D5"/>
    <w:rsid w:val="004476A1"/>
    <w:rsid w:val="00462BBF"/>
    <w:rsid w:val="00470E74"/>
    <w:rsid w:val="00494362"/>
    <w:rsid w:val="00496AF2"/>
    <w:rsid w:val="00496EC2"/>
    <w:rsid w:val="004A009F"/>
    <w:rsid w:val="004A743B"/>
    <w:rsid w:val="004C2A0A"/>
    <w:rsid w:val="004C5569"/>
    <w:rsid w:val="004D0235"/>
    <w:rsid w:val="004D2807"/>
    <w:rsid w:val="004D5AFD"/>
    <w:rsid w:val="005114E7"/>
    <w:rsid w:val="0051711C"/>
    <w:rsid w:val="00552D6A"/>
    <w:rsid w:val="00552F78"/>
    <w:rsid w:val="005534C7"/>
    <w:rsid w:val="00556A2B"/>
    <w:rsid w:val="00594CDF"/>
    <w:rsid w:val="005D7042"/>
    <w:rsid w:val="005E299B"/>
    <w:rsid w:val="005E5E55"/>
    <w:rsid w:val="005F3BA6"/>
    <w:rsid w:val="006005DA"/>
    <w:rsid w:val="00616068"/>
    <w:rsid w:val="006167C0"/>
    <w:rsid w:val="00633114"/>
    <w:rsid w:val="00646834"/>
    <w:rsid w:val="006E401C"/>
    <w:rsid w:val="006F32D1"/>
    <w:rsid w:val="007368AE"/>
    <w:rsid w:val="0076030B"/>
    <w:rsid w:val="00765980"/>
    <w:rsid w:val="0077621B"/>
    <w:rsid w:val="0079324D"/>
    <w:rsid w:val="007963CE"/>
    <w:rsid w:val="007B37A7"/>
    <w:rsid w:val="007C1BF2"/>
    <w:rsid w:val="007C4E37"/>
    <w:rsid w:val="007D00B3"/>
    <w:rsid w:val="008070AA"/>
    <w:rsid w:val="00850A72"/>
    <w:rsid w:val="0087616A"/>
    <w:rsid w:val="008916B6"/>
    <w:rsid w:val="008C45CD"/>
    <w:rsid w:val="008D5E1B"/>
    <w:rsid w:val="008E01C2"/>
    <w:rsid w:val="008E10EB"/>
    <w:rsid w:val="008E5CC8"/>
    <w:rsid w:val="008F38EE"/>
    <w:rsid w:val="00936DDD"/>
    <w:rsid w:val="00943AD0"/>
    <w:rsid w:val="00945A81"/>
    <w:rsid w:val="009763C8"/>
    <w:rsid w:val="00991D5B"/>
    <w:rsid w:val="00996586"/>
    <w:rsid w:val="009A28A1"/>
    <w:rsid w:val="009A48D6"/>
    <w:rsid w:val="009B218C"/>
    <w:rsid w:val="009C50D2"/>
    <w:rsid w:val="009C7E73"/>
    <w:rsid w:val="00A07FD8"/>
    <w:rsid w:val="00A21CF5"/>
    <w:rsid w:val="00A369D7"/>
    <w:rsid w:val="00A675F9"/>
    <w:rsid w:val="00A8131A"/>
    <w:rsid w:val="00AB4C88"/>
    <w:rsid w:val="00AC4717"/>
    <w:rsid w:val="00AD6563"/>
    <w:rsid w:val="00AE09D4"/>
    <w:rsid w:val="00AE45BD"/>
    <w:rsid w:val="00AF3912"/>
    <w:rsid w:val="00B0723B"/>
    <w:rsid w:val="00B10EDC"/>
    <w:rsid w:val="00B27D0F"/>
    <w:rsid w:val="00B45DBC"/>
    <w:rsid w:val="00B769EE"/>
    <w:rsid w:val="00BC03A6"/>
    <w:rsid w:val="00BF6AAE"/>
    <w:rsid w:val="00C05E1E"/>
    <w:rsid w:val="00C137CA"/>
    <w:rsid w:val="00C2590F"/>
    <w:rsid w:val="00C27B0F"/>
    <w:rsid w:val="00C57E43"/>
    <w:rsid w:val="00C61593"/>
    <w:rsid w:val="00C673F8"/>
    <w:rsid w:val="00C71700"/>
    <w:rsid w:val="00C72B59"/>
    <w:rsid w:val="00C74471"/>
    <w:rsid w:val="00CB4241"/>
    <w:rsid w:val="00CC75DB"/>
    <w:rsid w:val="00CE0420"/>
    <w:rsid w:val="00CF025F"/>
    <w:rsid w:val="00CF24D1"/>
    <w:rsid w:val="00D053E6"/>
    <w:rsid w:val="00D33143"/>
    <w:rsid w:val="00D4466D"/>
    <w:rsid w:val="00D47A2F"/>
    <w:rsid w:val="00D55029"/>
    <w:rsid w:val="00D56207"/>
    <w:rsid w:val="00D615CC"/>
    <w:rsid w:val="00D6186E"/>
    <w:rsid w:val="00D765AF"/>
    <w:rsid w:val="00D8394E"/>
    <w:rsid w:val="00D85902"/>
    <w:rsid w:val="00DA58E9"/>
    <w:rsid w:val="00DC6A09"/>
    <w:rsid w:val="00DD1019"/>
    <w:rsid w:val="00DD4208"/>
    <w:rsid w:val="00DE65E3"/>
    <w:rsid w:val="00DE78B0"/>
    <w:rsid w:val="00DF4998"/>
    <w:rsid w:val="00E053D7"/>
    <w:rsid w:val="00E45EFA"/>
    <w:rsid w:val="00E82980"/>
    <w:rsid w:val="00E92814"/>
    <w:rsid w:val="00EA2B92"/>
    <w:rsid w:val="00ED4B15"/>
    <w:rsid w:val="00EE0CFB"/>
    <w:rsid w:val="00EF1A6D"/>
    <w:rsid w:val="00F029A0"/>
    <w:rsid w:val="00F1287A"/>
    <w:rsid w:val="00F37DD2"/>
    <w:rsid w:val="00F56423"/>
    <w:rsid w:val="00F616D7"/>
    <w:rsid w:val="00FA1341"/>
    <w:rsid w:val="00FA3ED5"/>
    <w:rsid w:val="00FB1F58"/>
    <w:rsid w:val="00FC1CA9"/>
    <w:rsid w:val="00FC56D8"/>
    <w:rsid w:val="00FD3ACD"/>
    <w:rsid w:val="00FF0362"/>
    <w:rsid w:val="00FF0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7DC63"/>
  <w15:chartTrackingRefBased/>
  <w15:docId w15:val="{56975277-3B50-4E06-90E0-4498DF09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styleId="LineNumber">
    <w:name w:val="line number"/>
    <w:basedOn w:val="DefaultParagraphFont"/>
    <w:uiPriority w:val="99"/>
    <w:semiHidden/>
    <w:unhideWhenUsed/>
    <w:rsid w:val="0019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523E95A61498EA9CF2F7717A15056"/>
        <w:category>
          <w:name w:val="General"/>
          <w:gallery w:val="placeholder"/>
        </w:category>
        <w:types>
          <w:type w:val="bbPlcHdr"/>
        </w:types>
        <w:behaviors>
          <w:behavior w:val="content"/>
        </w:behaviors>
        <w:guid w:val="{028C8199-0217-4208-A0AF-CCDD4D34E549}"/>
      </w:docPartPr>
      <w:docPartBody>
        <w:p w:rsidR="00B6434D" w:rsidRDefault="008669D0">
          <w:pPr>
            <w:pStyle w:val="220523E95A61498EA9CF2F7717A15056"/>
          </w:pPr>
          <w:r>
            <w:t>Education</w:t>
          </w:r>
        </w:p>
      </w:docPartBody>
    </w:docPart>
    <w:docPart>
      <w:docPartPr>
        <w:name w:val="EF50B0E4AFE3462FB7DF39900EED8240"/>
        <w:category>
          <w:name w:val="General"/>
          <w:gallery w:val="placeholder"/>
        </w:category>
        <w:types>
          <w:type w:val="bbPlcHdr"/>
        </w:types>
        <w:behaviors>
          <w:behavior w:val="content"/>
        </w:behaviors>
        <w:guid w:val="{BAB85538-75DC-4F1C-98A2-88A9AE373BF5}"/>
      </w:docPartPr>
      <w:docPartBody>
        <w:p w:rsidR="00B6434D" w:rsidRDefault="008669D0">
          <w:pPr>
            <w:pStyle w:val="EF50B0E4AFE3462FB7DF39900EED8240"/>
          </w:pPr>
          <w:r>
            <w:t>Minor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C"/>
    <w:rsid w:val="00276A32"/>
    <w:rsid w:val="003369D0"/>
    <w:rsid w:val="00355573"/>
    <w:rsid w:val="00424720"/>
    <w:rsid w:val="004B4BD0"/>
    <w:rsid w:val="004D1BF8"/>
    <w:rsid w:val="005C3EBC"/>
    <w:rsid w:val="008669D0"/>
    <w:rsid w:val="00B6434D"/>
    <w:rsid w:val="00D744DF"/>
    <w:rsid w:val="00E3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523E95A61498EA9CF2F7717A15056">
    <w:name w:val="220523E95A61498EA9CF2F7717A15056"/>
  </w:style>
  <w:style w:type="paragraph" w:customStyle="1" w:styleId="EF50B0E4AFE3462FB7DF39900EED8240">
    <w:name w:val="EF50B0E4AFE3462FB7DF39900EED8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2520146E5F9241A6B67765FA67AC19" ma:contentTypeVersion="7" ma:contentTypeDescription="Create a new document." ma:contentTypeScope="" ma:versionID="b51f67440021413caf3cfd875426fefd">
  <xsd:schema xmlns:xsd="http://www.w3.org/2001/XMLSchema" xmlns:xs="http://www.w3.org/2001/XMLSchema" xmlns:p="http://schemas.microsoft.com/office/2006/metadata/properties" xmlns:ns3="9d918bb4-9311-4023-abca-a11ea4e6980e" xmlns:ns4="2c9efcdf-6af9-4ccd-bb0d-b29b7fa8c875" targetNamespace="http://schemas.microsoft.com/office/2006/metadata/properties" ma:root="true" ma:fieldsID="85476309d515e105672c39e11629bef8" ns3:_="" ns4:_="">
    <xsd:import namespace="9d918bb4-9311-4023-abca-a11ea4e6980e"/>
    <xsd:import namespace="2c9efcdf-6af9-4ccd-bb0d-b29b7fa8c8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18bb4-9311-4023-abca-a11ea4e69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efcdf-6af9-4ccd-bb0d-b29b7fa8c8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CF770-B754-4C8B-BDA5-AA65E2E8F9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B9CBEB-5560-4987-A22C-7D92CD287A69}">
  <ds:schemaRefs>
    <ds:schemaRef ds:uri="http://schemas.microsoft.com/sharepoint/v3/contenttype/forms"/>
  </ds:schemaRefs>
</ds:datastoreItem>
</file>

<file path=customXml/itemProps3.xml><?xml version="1.0" encoding="utf-8"?>
<ds:datastoreItem xmlns:ds="http://schemas.openxmlformats.org/officeDocument/2006/customXml" ds:itemID="{0BD7731E-BE23-469F-9F34-A609D2D6F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18bb4-9311-4023-abca-a11ea4e6980e"/>
    <ds:schemaRef ds:uri="2c9efcdf-6af9-4ccd-bb0d-b29b7fa8c8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C:\Users\faith\AppData\Roaming\Microsoft\Templates\Functional resume.dotx</Template>
  <TotalTime>46</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Faith Durdin</dc:creator>
  <cp:keywords/>
  <dc:description>Faith Durdin</dc:description>
  <cp:lastModifiedBy>Shelby Bennett</cp:lastModifiedBy>
  <cp:revision>4</cp:revision>
  <cp:lastPrinted>2023-02-15T10:46:00Z</cp:lastPrinted>
  <dcterms:created xsi:type="dcterms:W3CDTF">2023-07-20T14:21:00Z</dcterms:created>
  <dcterms:modified xsi:type="dcterms:W3CDTF">2023-08-08T17:17:00Z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0x010100122520146E5F9241A6B67765FA67AC19</vt:lpwstr>
  </property>
</Properties>
</file>